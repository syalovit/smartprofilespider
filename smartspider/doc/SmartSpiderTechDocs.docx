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1C8" w:rsidRDefault="006931C8">
      <w:pPr>
        <w:pStyle w:val="ReturnAddress"/>
        <w:framePr w:wrap="notBeside"/>
      </w:pPr>
      <w:r>
        <w:t>Deductive Systems</w:t>
      </w:r>
      <w:r w:rsidR="006A4E11">
        <w:t xml:space="preserve"> Inc.</w:t>
      </w:r>
    </w:p>
    <w:p w:rsidR="00BE44A9" w:rsidRDefault="006931C8">
      <w:pPr>
        <w:pStyle w:val="ReturnAddress"/>
        <w:framePr w:wrap="notBeside"/>
      </w:pPr>
      <w:r>
        <w:t>50 Pine Street, Ste. 7N</w:t>
      </w:r>
    </w:p>
    <w:p w:rsidR="006931C8" w:rsidRDefault="006931C8">
      <w:pPr>
        <w:pStyle w:val="ReturnAddress"/>
        <w:framePr w:wrap="notBeside"/>
      </w:pPr>
      <w:r>
        <w:t>NY, NY, 10005</w:t>
      </w:r>
    </w:p>
    <w:p w:rsidR="00BE44A9" w:rsidRDefault="00BE44A9">
      <w:pPr>
        <w:pStyle w:val="CompanyName"/>
      </w:pPr>
      <w:bookmarkStart w:id="0" w:name="xgraphic"/>
    </w:p>
    <w:p w:rsidR="00BE44A9" w:rsidRDefault="006931C8">
      <w:pPr>
        <w:pStyle w:val="CompanyName"/>
      </w:pPr>
      <w:r>
        <w:t xml:space="preserve">Deductive Systems </w:t>
      </w:r>
      <w:proofErr w:type="spellStart"/>
      <w:r>
        <w:t>Inc</w:t>
      </w:r>
      <w:proofErr w:type="spellEnd"/>
    </w:p>
    <w:p w:rsidR="00BE44A9" w:rsidRPr="00C419E2" w:rsidRDefault="00B221F6" w:rsidP="00B221F6">
      <w:pPr>
        <w:pStyle w:val="TitleCover"/>
        <w:rPr>
          <w:sz w:val="56"/>
          <w:szCs w:val="56"/>
        </w:rPr>
      </w:pPr>
      <w:r>
        <w:rPr>
          <w:sz w:val="56"/>
          <w:szCs w:val="56"/>
        </w:rPr>
        <w:t xml:space="preserve">Technical Documentation for </w:t>
      </w:r>
      <w:proofErr w:type="spellStart"/>
      <w:r>
        <w:rPr>
          <w:sz w:val="56"/>
          <w:szCs w:val="56"/>
        </w:rPr>
        <w:t>SmartSpider</w:t>
      </w:r>
      <w:proofErr w:type="spellEnd"/>
      <w:r>
        <w:rPr>
          <w:sz w:val="56"/>
          <w:szCs w:val="56"/>
        </w:rPr>
        <w:t xml:space="preserve"> </w:t>
      </w:r>
      <w:r w:rsidR="00C419E2">
        <w:rPr>
          <w:sz w:val="56"/>
          <w:szCs w:val="56"/>
        </w:rPr>
        <w:t>Proto-type</w:t>
      </w:r>
    </w:p>
    <w:p w:rsidR="00BE44A9" w:rsidRDefault="00BE44A9"/>
    <w:p w:rsidR="00BE44A9" w:rsidRDefault="00BE44A9"/>
    <w:p w:rsidR="00BE44A9" w:rsidRDefault="00BE44A9"/>
    <w:p w:rsidR="00BE44A9" w:rsidRDefault="00BE44A9"/>
    <w:p w:rsidR="00BE44A9" w:rsidRDefault="00BE44A9"/>
    <w:p w:rsidR="00BE44A9" w:rsidRDefault="00BE44A9"/>
    <w:p w:rsidR="00BE44A9" w:rsidRDefault="00BE44A9"/>
    <w:p w:rsidR="00BE44A9" w:rsidRDefault="00BE44A9"/>
    <w:p w:rsidR="00BE44A9" w:rsidRDefault="00BE44A9">
      <w:pPr>
        <w:ind w:left="0"/>
      </w:pPr>
    </w:p>
    <w:p w:rsidR="00BE44A9" w:rsidRDefault="00BE44A9">
      <w:r>
        <w:br w:type="page"/>
      </w:r>
    </w:p>
    <w:bookmarkEnd w:id="0"/>
    <w:p w:rsidR="00BE44A9" w:rsidRDefault="007316E1">
      <w:pPr>
        <w:pStyle w:val="Title"/>
        <w:spacing w:line="540" w:lineRule="exact"/>
      </w:pPr>
      <w:r>
        <w:t>Documentation</w:t>
      </w:r>
    </w:p>
    <w:p w:rsidR="00BE44A9" w:rsidRDefault="00C419E2" w:rsidP="001116D2">
      <w:pPr>
        <w:pStyle w:val="Subtitle"/>
        <w:ind w:left="0"/>
      </w:pPr>
      <w:proofErr w:type="spellStart"/>
      <w:r>
        <w:t>SmartSpider</w:t>
      </w:r>
      <w:proofErr w:type="spellEnd"/>
      <w:r>
        <w:t xml:space="preserve"> </w:t>
      </w:r>
      <w:r w:rsidR="009E047B">
        <w:t xml:space="preserve">and </w:t>
      </w:r>
      <w:proofErr w:type="spellStart"/>
      <w:r w:rsidR="009E047B">
        <w:t>DataMiner</w:t>
      </w:r>
      <w:proofErr w:type="spellEnd"/>
      <w:r w:rsidR="009E047B">
        <w:t xml:space="preserve"> </w:t>
      </w:r>
      <w:r>
        <w:t>Proto-type</w:t>
      </w:r>
    </w:p>
    <w:p w:rsidR="009E047B" w:rsidRDefault="009E047B" w:rsidP="009E047B">
      <w:pPr>
        <w:pStyle w:val="BodyText"/>
        <w:ind w:left="0"/>
      </w:pPr>
      <w:proofErr w:type="spellStart"/>
      <w:r>
        <w:t>SmartSpider</w:t>
      </w:r>
      <w:proofErr w:type="spellEnd"/>
      <w:r>
        <w:t>:</w:t>
      </w:r>
    </w:p>
    <w:p w:rsidR="00EC1BF2" w:rsidRDefault="009E047B" w:rsidP="00EC1BF2">
      <w:pPr>
        <w:pStyle w:val="BodyText"/>
        <w:numPr>
          <w:ilvl w:val="0"/>
          <w:numId w:val="6"/>
        </w:numPr>
      </w:pPr>
      <w:r>
        <w:t>C</w:t>
      </w:r>
      <w:r w:rsidR="00C419E2">
        <w:t>an extract important features</w:t>
      </w:r>
      <w:r>
        <w:t>(or raw data)</w:t>
      </w:r>
      <w:r w:rsidR="00C419E2">
        <w:t xml:space="preserve"> of personal pages on </w:t>
      </w:r>
      <w:proofErr w:type="spellStart"/>
      <w:r w:rsidR="00C419E2">
        <w:t>linkedin</w:t>
      </w:r>
      <w:proofErr w:type="spellEnd"/>
      <w:r w:rsidR="00C419E2">
        <w:t>, twi</w:t>
      </w:r>
      <w:r>
        <w:t>tter</w:t>
      </w:r>
      <w:r w:rsidR="0034577A">
        <w:t xml:space="preserve">, </w:t>
      </w:r>
      <w:proofErr w:type="spellStart"/>
      <w:r w:rsidR="00B221F6">
        <w:t>meetup</w:t>
      </w:r>
      <w:proofErr w:type="spellEnd"/>
    </w:p>
    <w:p w:rsidR="00B221F6" w:rsidRDefault="00B221F6" w:rsidP="00B221F6">
      <w:pPr>
        <w:pStyle w:val="BodyText"/>
        <w:numPr>
          <w:ilvl w:val="1"/>
          <w:numId w:val="6"/>
        </w:numPr>
      </w:pPr>
      <w:proofErr w:type="spellStart"/>
      <w:r>
        <w:t>Linkedin</w:t>
      </w:r>
      <w:proofErr w:type="spellEnd"/>
      <w:r>
        <w:t xml:space="preserve"> extraction is in /smartspider/transport/linkedin.py,/smartspider/jobs/process_linkedin.py and associated </w:t>
      </w:r>
      <w:proofErr w:type="spellStart"/>
      <w:r>
        <w:t>MongoDB</w:t>
      </w:r>
      <w:proofErr w:type="spellEnd"/>
      <w:r>
        <w:t xml:space="preserve"> schemas </w:t>
      </w:r>
      <w:proofErr w:type="spellStart"/>
      <w:r>
        <w:t>linkedin_input</w:t>
      </w:r>
      <w:proofErr w:type="spellEnd"/>
      <w:r>
        <w:t xml:space="preserve">, </w:t>
      </w:r>
      <w:proofErr w:type="spellStart"/>
      <w:r>
        <w:t>linkedin</w:t>
      </w:r>
      <w:proofErr w:type="spellEnd"/>
      <w:r>
        <w:t xml:space="preserve"> – Two Phase acquisition</w:t>
      </w:r>
    </w:p>
    <w:p w:rsidR="00B221F6" w:rsidRDefault="00B221F6" w:rsidP="00B221F6">
      <w:pPr>
        <w:pStyle w:val="BodyText"/>
        <w:numPr>
          <w:ilvl w:val="2"/>
          <w:numId w:val="6"/>
        </w:numPr>
      </w:pPr>
      <w:r>
        <w:t xml:space="preserve">Phase 1 – seed a collection of </w:t>
      </w:r>
      <w:proofErr w:type="spellStart"/>
      <w:r>
        <w:t>linkedin</w:t>
      </w:r>
      <w:proofErr w:type="spellEnd"/>
      <w:r>
        <w:t xml:space="preserve"> profiles in </w:t>
      </w:r>
      <w:proofErr w:type="spellStart"/>
      <w:r>
        <w:t>linkedin_input</w:t>
      </w:r>
      <w:proofErr w:type="spellEnd"/>
      <w:r>
        <w:t xml:space="preserve"> based on paginated queries to </w:t>
      </w:r>
      <w:proofErr w:type="spellStart"/>
      <w:r>
        <w:t>bing</w:t>
      </w:r>
      <w:proofErr w:type="spellEnd"/>
      <w:r>
        <w:t xml:space="preserve"> search engine for </w:t>
      </w:r>
      <w:proofErr w:type="spellStart"/>
      <w:r>
        <w:t>linkedin</w:t>
      </w:r>
      <w:proofErr w:type="spellEnd"/>
      <w:r>
        <w:t xml:space="preserve"> profiles</w:t>
      </w:r>
    </w:p>
    <w:p w:rsidR="00B221F6" w:rsidRDefault="00B221F6" w:rsidP="00B221F6">
      <w:pPr>
        <w:pStyle w:val="BodyText"/>
        <w:numPr>
          <w:ilvl w:val="2"/>
          <w:numId w:val="6"/>
        </w:numPr>
      </w:pPr>
      <w:r>
        <w:t xml:space="preserve"> Phase 2 – process individual </w:t>
      </w:r>
      <w:proofErr w:type="spellStart"/>
      <w:r>
        <w:t>linkedin_input</w:t>
      </w:r>
      <w:proofErr w:type="spellEnd"/>
      <w:r>
        <w:t xml:space="preserve"> links and pull down all data from </w:t>
      </w:r>
      <w:proofErr w:type="spellStart"/>
      <w:r>
        <w:t>linkedin</w:t>
      </w:r>
      <w:proofErr w:type="spellEnd"/>
      <w:r>
        <w:t xml:space="preserve">, creating a </w:t>
      </w:r>
      <w:proofErr w:type="spellStart"/>
      <w:r>
        <w:t>bonifide</w:t>
      </w:r>
      <w:proofErr w:type="spellEnd"/>
      <w:r>
        <w:t xml:space="preserve"> first/last name entry in </w:t>
      </w:r>
      <w:proofErr w:type="spellStart"/>
      <w:r>
        <w:t>linkedin</w:t>
      </w:r>
      <w:proofErr w:type="spellEnd"/>
      <w:r>
        <w:t xml:space="preserve"> and a profile entry in </w:t>
      </w:r>
      <w:proofErr w:type="spellStart"/>
      <w:r>
        <w:t>raw_profiles</w:t>
      </w:r>
      <w:proofErr w:type="spellEnd"/>
    </w:p>
    <w:p w:rsidR="00B221F6" w:rsidRDefault="00B221F6" w:rsidP="00B221F6">
      <w:pPr>
        <w:pStyle w:val="BodyText"/>
        <w:numPr>
          <w:ilvl w:val="1"/>
          <w:numId w:val="6"/>
        </w:numPr>
      </w:pPr>
      <w:r>
        <w:t>Twitter extraction is in /</w:t>
      </w:r>
      <w:proofErr w:type="spellStart"/>
      <w:r>
        <w:t>smartspider</w:t>
      </w:r>
      <w:proofErr w:type="spellEnd"/>
      <w:r>
        <w:t>/transport/twitter.py, /</w:t>
      </w:r>
      <w:proofErr w:type="spellStart"/>
      <w:r>
        <w:t>smartspider</w:t>
      </w:r>
      <w:proofErr w:type="spellEnd"/>
      <w:r>
        <w:t xml:space="preserve">/jobs/process_twitter.py, and associated </w:t>
      </w:r>
      <w:proofErr w:type="spellStart"/>
      <w:r>
        <w:t>MongoDB</w:t>
      </w:r>
      <w:proofErr w:type="spellEnd"/>
      <w:r>
        <w:t xml:space="preserve"> schemas twitter and </w:t>
      </w:r>
      <w:proofErr w:type="spellStart"/>
      <w:r>
        <w:t>twitter_in</w:t>
      </w:r>
      <w:proofErr w:type="spellEnd"/>
      <w:r>
        <w:t xml:space="preserve"> – Two Phase acquisition</w:t>
      </w:r>
    </w:p>
    <w:p w:rsidR="00B221F6" w:rsidRDefault="00B221F6" w:rsidP="00B221F6">
      <w:pPr>
        <w:pStyle w:val="BodyText"/>
        <w:numPr>
          <w:ilvl w:val="2"/>
          <w:numId w:val="6"/>
        </w:numPr>
      </w:pPr>
      <w:r>
        <w:t xml:space="preserve">Phase 1- generate a </w:t>
      </w:r>
      <w:proofErr w:type="spellStart"/>
      <w:r>
        <w:t>twitter_in</w:t>
      </w:r>
      <w:proofErr w:type="spellEnd"/>
      <w:r>
        <w:t xml:space="preserve"> collection by acquiring list of first/last names from </w:t>
      </w:r>
      <w:proofErr w:type="spellStart"/>
      <w:r>
        <w:t>linkedin</w:t>
      </w:r>
      <w:proofErr w:type="spellEnd"/>
      <w:r>
        <w:t xml:space="preserve"> collection and searching for those names individually via the twitter search people feature</w:t>
      </w:r>
    </w:p>
    <w:p w:rsidR="00B221F6" w:rsidRDefault="00B221F6" w:rsidP="00B221F6">
      <w:pPr>
        <w:pStyle w:val="BodyText"/>
        <w:numPr>
          <w:ilvl w:val="2"/>
          <w:numId w:val="6"/>
        </w:numPr>
      </w:pPr>
      <w:r>
        <w:t xml:space="preserve">Phase 2 – process each twitter profile and pull down all data into a </w:t>
      </w:r>
      <w:proofErr w:type="spellStart"/>
      <w:r>
        <w:t>raw_profiles</w:t>
      </w:r>
      <w:proofErr w:type="spellEnd"/>
      <w:r>
        <w:t xml:space="preserve"> entry</w:t>
      </w:r>
    </w:p>
    <w:p w:rsidR="00B221F6" w:rsidRDefault="00B221F6" w:rsidP="00B221F6">
      <w:pPr>
        <w:pStyle w:val="BodyText"/>
        <w:numPr>
          <w:ilvl w:val="1"/>
          <w:numId w:val="6"/>
        </w:numPr>
      </w:pPr>
      <w:proofErr w:type="spellStart"/>
      <w:r>
        <w:t>Meetup</w:t>
      </w:r>
      <w:proofErr w:type="spellEnd"/>
      <w:r>
        <w:t xml:space="preserve"> extraction is in /</w:t>
      </w:r>
      <w:proofErr w:type="spellStart"/>
      <w:r>
        <w:t>smartspider</w:t>
      </w:r>
      <w:proofErr w:type="spellEnd"/>
      <w:r>
        <w:t>/transport/meetup.py, /smartspider/jobs/process_meetup.py</w:t>
      </w:r>
    </w:p>
    <w:p w:rsidR="00B221F6" w:rsidRDefault="00B221F6" w:rsidP="00B221F6">
      <w:pPr>
        <w:pStyle w:val="BodyText"/>
        <w:numPr>
          <w:ilvl w:val="2"/>
          <w:numId w:val="6"/>
        </w:numPr>
      </w:pPr>
      <w:r>
        <w:t xml:space="preserve">Process each entry in </w:t>
      </w:r>
      <w:proofErr w:type="spellStart"/>
      <w:r>
        <w:t>linkedin</w:t>
      </w:r>
      <w:proofErr w:type="spellEnd"/>
      <w:r>
        <w:t xml:space="preserve"> collection, use </w:t>
      </w:r>
      <w:proofErr w:type="spellStart"/>
      <w:r>
        <w:t>bing</w:t>
      </w:r>
      <w:proofErr w:type="spellEnd"/>
      <w:r>
        <w:t xml:space="preserve"> to query each entry for </w:t>
      </w:r>
      <w:proofErr w:type="spellStart"/>
      <w:r>
        <w:t>meetup</w:t>
      </w:r>
      <w:proofErr w:type="spellEnd"/>
      <w:r>
        <w:t xml:space="preserve"> member links, and pull down the individual </w:t>
      </w:r>
      <w:proofErr w:type="spellStart"/>
      <w:r>
        <w:t>meetup</w:t>
      </w:r>
      <w:proofErr w:type="spellEnd"/>
      <w:r>
        <w:t xml:space="preserve"> member profile and store in </w:t>
      </w:r>
      <w:proofErr w:type="spellStart"/>
      <w:r>
        <w:t>raw_profiles</w:t>
      </w:r>
      <w:proofErr w:type="spellEnd"/>
    </w:p>
    <w:p w:rsidR="00B221F6" w:rsidRDefault="00B221F6" w:rsidP="00B221F6">
      <w:pPr>
        <w:pStyle w:val="BodyText"/>
        <w:ind w:left="1980"/>
      </w:pPr>
    </w:p>
    <w:p w:rsidR="009E047B" w:rsidRPr="00B221F6" w:rsidRDefault="009E047B" w:rsidP="009E047B">
      <w:pPr>
        <w:pStyle w:val="BodyText"/>
        <w:numPr>
          <w:ilvl w:val="0"/>
          <w:numId w:val="6"/>
        </w:numPr>
      </w:pPr>
      <w:r>
        <w:t>Can construct a meta profile that links pages on all three sites to one person</w:t>
      </w:r>
      <w:r w:rsidR="001C689A" w:rsidRPr="001876AA">
        <w:rPr>
          <w:b/>
          <w:color w:val="FF0000"/>
        </w:rPr>
        <w:t xml:space="preserve"> </w:t>
      </w:r>
    </w:p>
    <w:p w:rsidR="00B221F6" w:rsidRDefault="00B221F6" w:rsidP="00B221F6">
      <w:pPr>
        <w:pStyle w:val="BodyText"/>
        <w:numPr>
          <w:ilvl w:val="1"/>
          <w:numId w:val="6"/>
        </w:numPr>
      </w:pPr>
      <w:r>
        <w:t xml:space="preserve">Each sub-profile is stored </w:t>
      </w:r>
      <w:r w:rsidR="00FE7164">
        <w:t xml:space="preserve">in </w:t>
      </w:r>
      <w:proofErr w:type="spellStart"/>
      <w:r w:rsidR="00FE7164">
        <w:t>raw_profiles</w:t>
      </w:r>
      <w:proofErr w:type="spellEnd"/>
      <w:r w:rsidR="00FE7164">
        <w:t xml:space="preserve"> </w:t>
      </w:r>
      <w:r>
        <w:t>according to an algorithm including the first/last name, the region, and stemmed attributes associated with the profile</w:t>
      </w:r>
      <w:r w:rsidR="00452EA9">
        <w:t>.</w:t>
      </w:r>
    </w:p>
    <w:p w:rsidR="00452EA9" w:rsidRDefault="00452EA9" w:rsidP="00B221F6">
      <w:pPr>
        <w:pStyle w:val="BodyText"/>
        <w:numPr>
          <w:ilvl w:val="1"/>
          <w:numId w:val="6"/>
        </w:numPr>
      </w:pPr>
      <w:r>
        <w:t xml:space="preserve">A </w:t>
      </w:r>
      <w:proofErr w:type="gramStart"/>
      <w:r>
        <w:t>meta</w:t>
      </w:r>
      <w:proofErr w:type="gramEnd"/>
      <w:r>
        <w:t xml:space="preserve"> profile is created</w:t>
      </w:r>
      <w:r w:rsidR="00957460">
        <w:t>, and index</w:t>
      </w:r>
      <w:r>
        <w:t xml:space="preserve"> based on any number of algorithms. The list at moment is:</w:t>
      </w:r>
    </w:p>
    <w:p w:rsidR="00452EA9" w:rsidRDefault="00452EA9" w:rsidP="00452EA9">
      <w:pPr>
        <w:pStyle w:val="BodyText"/>
        <w:numPr>
          <w:ilvl w:val="2"/>
          <w:numId w:val="6"/>
        </w:numPr>
      </w:pPr>
      <w:r>
        <w:lastRenderedPageBreak/>
        <w:t xml:space="preserve">Algo0 – cluster meta profile based on matching first/last name, and region </w:t>
      </w:r>
    </w:p>
    <w:p w:rsidR="000758E1" w:rsidRDefault="000758E1" w:rsidP="000758E1">
      <w:pPr>
        <w:pStyle w:val="BodyText"/>
        <w:numPr>
          <w:ilvl w:val="1"/>
          <w:numId w:val="6"/>
        </w:numPr>
      </w:pPr>
      <w:r>
        <w:t>Meta profile also contains a text index of relevant searchable terms</w:t>
      </w:r>
    </w:p>
    <w:p w:rsidR="009E047B" w:rsidRDefault="009E047B" w:rsidP="009E047B">
      <w:pPr>
        <w:pStyle w:val="BodyText"/>
        <w:numPr>
          <w:ilvl w:val="0"/>
          <w:numId w:val="6"/>
        </w:numPr>
      </w:pPr>
      <w:r>
        <w:t xml:space="preserve">Can store meta profiles in a database </w:t>
      </w:r>
    </w:p>
    <w:p w:rsidR="000758E1" w:rsidRDefault="000758E1" w:rsidP="000758E1">
      <w:pPr>
        <w:pStyle w:val="BodyText"/>
        <w:numPr>
          <w:ilvl w:val="1"/>
          <w:numId w:val="6"/>
        </w:numPr>
      </w:pPr>
      <w:r>
        <w:t>All meta profiles and a tag cloud of searchable terms is stored by algorithm</w:t>
      </w:r>
    </w:p>
    <w:p w:rsidR="009E047B" w:rsidRDefault="009E047B" w:rsidP="009E047B">
      <w:pPr>
        <w:pStyle w:val="BodyText"/>
        <w:ind w:left="0"/>
      </w:pPr>
      <w:r>
        <w:t>Data Miner:</w:t>
      </w:r>
    </w:p>
    <w:p w:rsidR="009E047B" w:rsidRPr="000758E1" w:rsidRDefault="009E047B" w:rsidP="009E047B">
      <w:pPr>
        <w:pStyle w:val="BodyText"/>
        <w:numPr>
          <w:ilvl w:val="0"/>
          <w:numId w:val="7"/>
        </w:numPr>
      </w:pPr>
      <w:r>
        <w:t xml:space="preserve">Can search across features to extract a set of </w:t>
      </w:r>
      <w:r w:rsidR="00C777ED">
        <w:t>sub</w:t>
      </w:r>
      <w:r>
        <w:t xml:space="preserve"> profiles organized by some common vectors</w:t>
      </w:r>
      <w:r w:rsidR="002D2D21" w:rsidRPr="001876AA">
        <w:rPr>
          <w:b/>
          <w:color w:val="FF0000"/>
        </w:rPr>
        <w:t xml:space="preserve"> </w:t>
      </w:r>
      <w:r w:rsidR="00C777ED" w:rsidRPr="00C777ED">
        <w:t xml:space="preserve">into a </w:t>
      </w:r>
      <w:proofErr w:type="gramStart"/>
      <w:r w:rsidR="00C777ED" w:rsidRPr="00C777ED">
        <w:t>meta</w:t>
      </w:r>
      <w:proofErr w:type="gramEnd"/>
      <w:r w:rsidR="00C777ED" w:rsidRPr="00C777ED">
        <w:t xml:space="preserve"> profile</w:t>
      </w:r>
      <w:r w:rsidR="00C777ED">
        <w:t>. Meta profile contains on a limited bases an extract of the work and personal interest graph.</w:t>
      </w:r>
    </w:p>
    <w:p w:rsidR="000758E1" w:rsidRDefault="000758E1" w:rsidP="000758E1">
      <w:pPr>
        <w:pStyle w:val="BodyText"/>
        <w:numPr>
          <w:ilvl w:val="1"/>
          <w:numId w:val="7"/>
        </w:numPr>
      </w:pPr>
      <w:r>
        <w:t>A Tornado Web service in /smartspider/web/main.py is put together to support two web pages</w:t>
      </w:r>
    </w:p>
    <w:p w:rsidR="000758E1" w:rsidRDefault="000758E1" w:rsidP="000758E1">
      <w:pPr>
        <w:pStyle w:val="BodyText"/>
        <w:numPr>
          <w:ilvl w:val="2"/>
          <w:numId w:val="7"/>
        </w:numPr>
      </w:pPr>
      <w:r>
        <w:t>Home page which lists the tag cloud of common terms and a search bar</w:t>
      </w:r>
    </w:p>
    <w:p w:rsidR="000758E1" w:rsidRDefault="000758E1" w:rsidP="000758E1">
      <w:pPr>
        <w:pStyle w:val="BodyText"/>
        <w:numPr>
          <w:ilvl w:val="2"/>
          <w:numId w:val="7"/>
        </w:numPr>
      </w:pPr>
      <w:r>
        <w:t>Search result which contains a table of meta profile names and associated sub-profiles</w:t>
      </w:r>
    </w:p>
    <w:p w:rsidR="00C777ED" w:rsidRDefault="00C777ED" w:rsidP="000758E1">
      <w:pPr>
        <w:pStyle w:val="BodyText"/>
        <w:numPr>
          <w:ilvl w:val="2"/>
          <w:numId w:val="7"/>
        </w:numPr>
      </w:pPr>
      <w:r>
        <w:t>Sub-profiles are available for drill down</w:t>
      </w:r>
    </w:p>
    <w:p w:rsidR="00C777ED" w:rsidRDefault="00C777ED" w:rsidP="000758E1">
      <w:pPr>
        <w:pStyle w:val="BodyText"/>
        <w:numPr>
          <w:ilvl w:val="2"/>
          <w:numId w:val="7"/>
        </w:numPr>
      </w:pPr>
      <w:r>
        <w:t>Meta profiles are available on a drill down basis</w:t>
      </w:r>
    </w:p>
    <w:p w:rsidR="00560DF4" w:rsidRDefault="00560DF4" w:rsidP="00560DF4">
      <w:pPr>
        <w:pStyle w:val="BodyText"/>
        <w:ind w:left="720"/>
      </w:pPr>
    </w:p>
    <w:p w:rsidR="00911765" w:rsidRDefault="00911765" w:rsidP="00911765">
      <w:pPr>
        <w:pStyle w:val="Title"/>
        <w:spacing w:line="540" w:lineRule="exact"/>
        <w:ind w:left="0"/>
      </w:pPr>
      <w:r>
        <w:t>Issues Encountered, and Discussion Points</w:t>
      </w:r>
    </w:p>
    <w:p w:rsidR="00911765" w:rsidRDefault="00911765" w:rsidP="00740C89">
      <w:pPr>
        <w:pStyle w:val="Subtitle"/>
        <w:tabs>
          <w:tab w:val="left" w:pos="2905"/>
        </w:tabs>
      </w:pPr>
      <w:r>
        <w:t>Issues</w:t>
      </w:r>
      <w:r w:rsidR="00740C89">
        <w:tab/>
      </w:r>
    </w:p>
    <w:p w:rsidR="00911765" w:rsidRDefault="00911765" w:rsidP="00911765">
      <w:pPr>
        <w:pStyle w:val="BodyText"/>
      </w:pPr>
      <w:proofErr w:type="spellStart"/>
      <w:r>
        <w:t>Linkedin</w:t>
      </w:r>
      <w:proofErr w:type="spellEnd"/>
      <w:r>
        <w:t xml:space="preserve"> will blacklist blocks of IP addresses as it detects </w:t>
      </w:r>
      <w:proofErr w:type="spellStart"/>
      <w:r>
        <w:t>spidering</w:t>
      </w:r>
      <w:proofErr w:type="spellEnd"/>
      <w:r>
        <w:t xml:space="preserve">. It has already blacklisted </w:t>
      </w:r>
      <w:proofErr w:type="spellStart"/>
      <w:r>
        <w:t>RackSpace</w:t>
      </w:r>
      <w:proofErr w:type="spellEnd"/>
      <w:r>
        <w:t xml:space="preserve">, and has pursued Amazon based </w:t>
      </w:r>
      <w:proofErr w:type="spellStart"/>
      <w:r>
        <w:t>spidering</w:t>
      </w:r>
      <w:proofErr w:type="spellEnd"/>
      <w:r>
        <w:t xml:space="preserve">. A possibly solution is to use rotating VPN </w:t>
      </w:r>
      <w:proofErr w:type="gramStart"/>
      <w:r>
        <w:t>addresses(</w:t>
      </w:r>
      <w:proofErr w:type="spellStart"/>
      <w:proofErr w:type="gramEnd"/>
      <w:r>
        <w:t>FoxyProxy</w:t>
      </w:r>
      <w:proofErr w:type="spellEnd"/>
      <w:r>
        <w:t xml:space="preserve"> for instance), or alternatively to engage via the API and a formal relationship.</w:t>
      </w:r>
    </w:p>
    <w:p w:rsidR="00911765" w:rsidRDefault="00911765" w:rsidP="00911765">
      <w:pPr>
        <w:pStyle w:val="BodyText"/>
      </w:pPr>
      <w:r>
        <w:t xml:space="preserve">There are two orthogonal and complex issues requiring natural language processing involved in the solution, that is clustering profiles, and search. </w:t>
      </w:r>
    </w:p>
    <w:p w:rsidR="00911765" w:rsidRDefault="00911765" w:rsidP="00911765">
      <w:pPr>
        <w:pStyle w:val="BodyText"/>
      </w:pPr>
      <w:r>
        <w:t xml:space="preserve">Clustering profiles will require focus on human written profiles and backgrounds to extract meaning and similarity between individual profiles. The key to solving this issue will be to focus on the meaning of the profile. </w:t>
      </w:r>
    </w:p>
    <w:p w:rsidR="00911765" w:rsidRDefault="00911765" w:rsidP="00911765">
      <w:pPr>
        <w:pStyle w:val="BodyText"/>
      </w:pPr>
      <w:r>
        <w:t>Searching will require focus on both human and machine structured portions of the profiles (</w:t>
      </w:r>
      <w:proofErr w:type="spellStart"/>
      <w:r>
        <w:t>ie</w:t>
      </w:r>
      <w:proofErr w:type="spellEnd"/>
      <w:r>
        <w:t xml:space="preserve"> skills section), and focus on individual key words that are relevant within the context of the profile. The key to solving this issue is to eliminate all but the most relevant key words in the profile.</w:t>
      </w:r>
    </w:p>
    <w:p w:rsidR="00104D86" w:rsidRDefault="00104D86" w:rsidP="00911765">
      <w:pPr>
        <w:pStyle w:val="BodyText"/>
      </w:pPr>
      <w:r>
        <w:lastRenderedPageBreak/>
        <w:t xml:space="preserve">The current proto-type is scale limited as it is specifically scoping its acquisition by using the </w:t>
      </w:r>
      <w:proofErr w:type="spellStart"/>
      <w:proofErr w:type="gramStart"/>
      <w:r>
        <w:t>bing</w:t>
      </w:r>
      <w:proofErr w:type="spellEnd"/>
      <w:proofErr w:type="gramEnd"/>
      <w:r>
        <w:t xml:space="preserve"> search engine and twitter people search to harvest links. This does not scale to a much larger universe, and so as a result we will need to change our link acquisition strategy to pull all links from </w:t>
      </w:r>
      <w:proofErr w:type="spellStart"/>
      <w:r>
        <w:t>meetup</w:t>
      </w:r>
      <w:proofErr w:type="spellEnd"/>
      <w:r>
        <w:t xml:space="preserve">, </w:t>
      </w:r>
      <w:proofErr w:type="spellStart"/>
      <w:r>
        <w:t>linkedin</w:t>
      </w:r>
      <w:proofErr w:type="spellEnd"/>
      <w:r>
        <w:t>, twitter.</w:t>
      </w:r>
    </w:p>
    <w:p w:rsidR="00740C89" w:rsidRDefault="00740C89" w:rsidP="00740C89">
      <w:pPr>
        <w:pStyle w:val="Subtitle"/>
        <w:tabs>
          <w:tab w:val="left" w:pos="2905"/>
        </w:tabs>
      </w:pPr>
      <w:r>
        <w:t>Discussion Points</w:t>
      </w:r>
    </w:p>
    <w:p w:rsidR="00D305E2" w:rsidRDefault="00594385" w:rsidP="00BB2820">
      <w:pPr>
        <w:pStyle w:val="BodyText"/>
      </w:pPr>
      <w:r>
        <w:t xml:space="preserve">Not everyone who has a </w:t>
      </w:r>
      <w:proofErr w:type="spellStart"/>
      <w:r>
        <w:t>linkedin</w:t>
      </w:r>
      <w:proofErr w:type="spellEnd"/>
      <w:r>
        <w:t xml:space="preserve"> profile also has twitter, or </w:t>
      </w:r>
      <w:proofErr w:type="spellStart"/>
      <w:r>
        <w:t>meetup</w:t>
      </w:r>
      <w:proofErr w:type="spellEnd"/>
      <w:r>
        <w:t xml:space="preserve"> profiles. </w:t>
      </w:r>
      <w:r w:rsidR="00D305E2">
        <w:t xml:space="preserve">Approximately 10% of total </w:t>
      </w:r>
      <w:proofErr w:type="spellStart"/>
      <w:r w:rsidR="00D305E2">
        <w:t>linkedin</w:t>
      </w:r>
      <w:proofErr w:type="spellEnd"/>
      <w:r w:rsidR="00D305E2">
        <w:t xml:space="preserve"> profiles I’ve processed (16K) also have potentially pairing with twitter and </w:t>
      </w:r>
      <w:proofErr w:type="spellStart"/>
      <w:r w:rsidR="00D305E2">
        <w:t>meetup</w:t>
      </w:r>
      <w:proofErr w:type="spellEnd"/>
      <w:r w:rsidR="00D305E2">
        <w:t xml:space="preserve"> profiles. </w:t>
      </w:r>
    </w:p>
    <w:p w:rsidR="00D305E2" w:rsidRDefault="00D305E2" w:rsidP="00BB2820">
      <w:pPr>
        <w:pStyle w:val="BodyText"/>
      </w:pPr>
      <w:r>
        <w:t xml:space="preserve">Pairing </w:t>
      </w:r>
      <w:proofErr w:type="spellStart"/>
      <w:r>
        <w:t>meetup</w:t>
      </w:r>
      <w:proofErr w:type="spellEnd"/>
      <w:r>
        <w:t xml:space="preserve"> and twitter profiles with </w:t>
      </w:r>
      <w:proofErr w:type="spellStart"/>
      <w:r>
        <w:t>linkedin</w:t>
      </w:r>
      <w:proofErr w:type="spellEnd"/>
      <w:r>
        <w:t xml:space="preserve"> profiles via full name and region provides a good first approximation match of candidates. </w:t>
      </w:r>
    </w:p>
    <w:p w:rsidR="00BB2820" w:rsidRDefault="00D305E2" w:rsidP="00BB2820">
      <w:pPr>
        <w:pStyle w:val="BodyText"/>
      </w:pPr>
      <w:r>
        <w:t>In the case they do not, it can be because:</w:t>
      </w:r>
    </w:p>
    <w:p w:rsidR="00D305E2" w:rsidRDefault="00D305E2" w:rsidP="00D305E2">
      <w:pPr>
        <w:pStyle w:val="BodyText"/>
        <w:numPr>
          <w:ilvl w:val="0"/>
          <w:numId w:val="13"/>
        </w:numPr>
      </w:pPr>
      <w:r>
        <w:t>Region is not provided</w:t>
      </w:r>
    </w:p>
    <w:p w:rsidR="00D305E2" w:rsidRDefault="00D305E2" w:rsidP="00D305E2">
      <w:pPr>
        <w:pStyle w:val="BodyText"/>
        <w:numPr>
          <w:ilvl w:val="0"/>
          <w:numId w:val="13"/>
        </w:numPr>
      </w:pPr>
      <w:r>
        <w:t>Multiple twitter/</w:t>
      </w:r>
      <w:proofErr w:type="spellStart"/>
      <w:r>
        <w:t>meetup</w:t>
      </w:r>
      <w:proofErr w:type="spellEnd"/>
      <w:r>
        <w:t xml:space="preserve"> profiles are available for the same name/region match</w:t>
      </w:r>
    </w:p>
    <w:p w:rsidR="00EE675E" w:rsidRDefault="00EE675E" w:rsidP="00D305E2">
      <w:pPr>
        <w:pStyle w:val="BodyText"/>
        <w:numPr>
          <w:ilvl w:val="0"/>
          <w:numId w:val="13"/>
        </w:numPr>
      </w:pPr>
      <w:r>
        <w:t>Profiles exist for the same name/region but are for actually different people</w:t>
      </w:r>
    </w:p>
    <w:p w:rsidR="00D305E2" w:rsidRDefault="00D305E2" w:rsidP="00D305E2">
      <w:pPr>
        <w:pStyle w:val="BodyText"/>
      </w:pPr>
      <w:r>
        <w:t>For these cases, we need to assess the capabilities of similarity/clustering based methods on background summaries, or if they don’t exist, the entire profile itself.</w:t>
      </w:r>
      <w:r w:rsidR="004E7BAC">
        <w:t xml:space="preserve"> A first cut of a basic clustering mechanism available as part o</w:t>
      </w:r>
      <w:r w:rsidR="00F22179">
        <w:t xml:space="preserve">f the algo0 </w:t>
      </w:r>
      <w:proofErr w:type="spellStart"/>
      <w:r w:rsidR="00F22179">
        <w:t>custering</w:t>
      </w:r>
      <w:proofErr w:type="spellEnd"/>
      <w:r w:rsidR="00F22179">
        <w:t xml:space="preserve"> delivered in this proto-type. In general the results do not appear to be that promising as the information in background summaries in twitter ten</w:t>
      </w:r>
      <w:r w:rsidR="00A80CF5">
        <w:t xml:space="preserve">d to be significantly </w:t>
      </w:r>
      <w:proofErr w:type="gramStart"/>
      <w:r w:rsidR="00A80CF5">
        <w:t>more sparse</w:t>
      </w:r>
      <w:proofErr w:type="gramEnd"/>
      <w:r w:rsidR="00F22179">
        <w:t xml:space="preserve"> than </w:t>
      </w:r>
      <w:proofErr w:type="spellStart"/>
      <w:r w:rsidR="00F22179">
        <w:t>linkedin</w:t>
      </w:r>
      <w:proofErr w:type="spellEnd"/>
      <w:r w:rsidR="00F22179">
        <w:t xml:space="preserve">, possibly we will need </w:t>
      </w:r>
      <w:bookmarkStart w:id="1" w:name="_GoBack"/>
      <w:bookmarkEnd w:id="1"/>
      <w:r w:rsidR="00F22179">
        <w:t>to consider extracting tweets as part of this process.</w:t>
      </w:r>
    </w:p>
    <w:p w:rsidR="00911765" w:rsidRDefault="00911765" w:rsidP="00911765">
      <w:pPr>
        <w:pStyle w:val="BodyText"/>
      </w:pPr>
    </w:p>
    <w:sectPr w:rsidR="00911765">
      <w:headerReference w:type="even" r:id="rId7"/>
      <w:headerReference w:type="default" r:id="rId8"/>
      <w:footerReference w:type="even" r:id="rId9"/>
      <w:type w:val="continuous"/>
      <w:pgSz w:w="12240" w:h="15840" w:code="1"/>
      <w:pgMar w:top="1440" w:right="1800" w:bottom="1440" w:left="1800" w:header="720" w:footer="960" w:gutter="0"/>
      <w:pgNumType w:start="1"/>
      <w:cols w:space="24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9AD" w:rsidRDefault="000459AD">
      <w:r>
        <w:separator/>
      </w:r>
    </w:p>
  </w:endnote>
  <w:endnote w:type="continuationSeparator" w:id="0">
    <w:p w:rsidR="000459AD" w:rsidRDefault="00045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4A9" w:rsidRDefault="00A4194B">
    <w:pPr>
      <w:pStyle w:val="FooterFirst"/>
      <w:rPr>
        <w:rFonts w:cs="Arial"/>
      </w:rPr>
    </w:pPr>
    <w:r>
      <w:t xml:space="preserve">Steve </w:t>
    </w:r>
    <w:proofErr w:type="spellStart"/>
    <w:r>
      <w:t>Yalovitser</w:t>
    </w:r>
    <w:proofErr w:type="spellEnd"/>
    <w:r>
      <w:tab/>
      <w:t xml:space="preserve">Page </w:t>
    </w:r>
    <w:r>
      <w:fldChar w:fldCharType="begin"/>
    </w:r>
    <w:r>
      <w:instrText xml:space="preserve"> PAGE </w:instrText>
    </w:r>
    <w:r>
      <w:fldChar w:fldCharType="separate"/>
    </w:r>
    <w:r w:rsidR="00555C9A">
      <w:rPr>
        <w:noProof/>
      </w:rPr>
      <w:t>2</w:t>
    </w:r>
    <w:r>
      <w:fldChar w:fldCharType="end"/>
    </w:r>
    <w:r>
      <w:tab/>
    </w:r>
    <w:r>
      <w:fldChar w:fldCharType="begin"/>
    </w:r>
    <w:r>
      <w:instrText xml:space="preserve"> DATE \@ "M/d/yyyy" </w:instrText>
    </w:r>
    <w:r>
      <w:fldChar w:fldCharType="separate"/>
    </w:r>
    <w:r w:rsidR="00C777ED">
      <w:rPr>
        <w:noProof/>
      </w:rPr>
      <w:t>1/4/2015</w:t>
    </w:r>
    <w:r>
      <w:fldChar w:fldCharType="end"/>
    </w:r>
    <w:r w:rsidR="00BE44A9">
      <w:tab/>
    </w:r>
    <w:r w:rsidR="00BE44A9">
      <w:tab/>
    </w:r>
  </w:p>
  <w:p w:rsidR="00BE44A9" w:rsidRDefault="00BE44A9">
    <w:pPr>
      <w:ind w:left="-10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9AD" w:rsidRDefault="000459AD">
      <w:r>
        <w:separator/>
      </w:r>
    </w:p>
  </w:footnote>
  <w:footnote w:type="continuationSeparator" w:id="0">
    <w:p w:rsidR="000459AD" w:rsidRDefault="000459AD">
      <w:r>
        <w:separator/>
      </w:r>
    </w:p>
  </w:footnote>
  <w:footnote w:type="continuationNotice" w:id="1">
    <w:p w:rsidR="000459AD" w:rsidRDefault="000459AD">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4A9" w:rsidRDefault="000459AD">
    <w:pPr>
      <w:pStyle w:val="Header"/>
    </w:pPr>
    <w:r>
      <w:rPr>
        <w:noProof/>
        <w:lang w:bidi="he-IL"/>
      </w:rPr>
      <w:pict>
        <v:rect id="_x0000_s2059" style="position:absolute;margin-left:413.85pt;margin-top:85.2pt;width:108pt;height:6pt;z-index:-1;mso-position-horizontal-relative:page;mso-position-vertical-relative:page" o:allowincell="f" fillcolor="#c8c8c8" strokecolor="white" strokeweight="2.5pt">
          <w10:wrap anchorx="page" anchory="page"/>
          <w10:anchorlock/>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4A9" w:rsidRDefault="00BE44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ListBullet"/>
      <w:lvlText w:val="*"/>
      <w:lvlJc w:val="left"/>
    </w:lvl>
  </w:abstractNum>
  <w:abstractNum w:abstractNumId="1">
    <w:nsid w:val="057208BD"/>
    <w:multiLevelType w:val="hybridMultilevel"/>
    <w:tmpl w:val="D3AE517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3FF45A4"/>
    <w:multiLevelType w:val="hybridMultilevel"/>
    <w:tmpl w:val="B22251D4"/>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45E5480"/>
    <w:multiLevelType w:val="hybridMultilevel"/>
    <w:tmpl w:val="7D860BF6"/>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68E519B"/>
    <w:multiLevelType w:val="hybridMultilevel"/>
    <w:tmpl w:val="29E0EA5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12A586E"/>
    <w:multiLevelType w:val="singleLevel"/>
    <w:tmpl w:val="12A49440"/>
    <w:lvl w:ilvl="0">
      <w:numFmt w:val="none"/>
      <w:lvlText w:val=""/>
      <w:legacy w:legacy="1" w:legacySpace="0" w:legacyIndent="360"/>
      <w:lvlJc w:val="left"/>
      <w:pPr>
        <w:ind w:left="360" w:hanging="360"/>
      </w:pPr>
      <w:rPr>
        <w:rFonts w:ascii="Wingdings" w:hAnsi="Wingdings" w:hint="default"/>
        <w:sz w:val="20"/>
      </w:rPr>
    </w:lvl>
  </w:abstractNum>
  <w:abstractNum w:abstractNumId="6">
    <w:nsid w:val="32DB45B9"/>
    <w:multiLevelType w:val="hybridMultilevel"/>
    <w:tmpl w:val="FA6CC1D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39024CAB"/>
    <w:multiLevelType w:val="hybridMultilevel"/>
    <w:tmpl w:val="6E18011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D9511B8"/>
    <w:multiLevelType w:val="hybridMultilevel"/>
    <w:tmpl w:val="D5441AD6"/>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0662ED4"/>
    <w:multiLevelType w:val="hybridMultilevel"/>
    <w:tmpl w:val="92D69F1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3F50145"/>
    <w:multiLevelType w:val="singleLevel"/>
    <w:tmpl w:val="12A49440"/>
    <w:lvl w:ilvl="0">
      <w:numFmt w:val="none"/>
      <w:lvlText w:val=""/>
      <w:legacy w:legacy="1" w:legacySpace="0" w:legacyIndent="360"/>
      <w:lvlJc w:val="left"/>
      <w:pPr>
        <w:ind w:left="360" w:hanging="360"/>
      </w:pPr>
      <w:rPr>
        <w:rFonts w:ascii="Wingdings" w:hAnsi="Wingdings" w:hint="default"/>
        <w:sz w:val="20"/>
      </w:rPr>
    </w:lvl>
  </w:abstractNum>
  <w:abstractNum w:abstractNumId="11">
    <w:nsid w:val="68350EE6"/>
    <w:multiLevelType w:val="hybridMultilevel"/>
    <w:tmpl w:val="F29E2226"/>
    <w:lvl w:ilvl="0" w:tplc="0E041D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D2F41C3"/>
    <w:multiLevelType w:val="singleLevel"/>
    <w:tmpl w:val="12A49440"/>
    <w:lvl w:ilvl="0">
      <w:numFmt w:val="none"/>
      <w:lvlText w:val=""/>
      <w:legacy w:legacy="1" w:legacySpace="0" w:legacyIndent="360"/>
      <w:lvlJc w:val="left"/>
      <w:pPr>
        <w:ind w:left="360" w:hanging="360"/>
      </w:pPr>
      <w:rPr>
        <w:rFonts w:ascii="Wingdings" w:hAnsi="Wingdings" w:hint="default"/>
        <w:sz w:val="20"/>
      </w:rPr>
    </w:lvl>
  </w:abstractNum>
  <w:num w:numId="1">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6"/>
  </w:num>
  <w:num w:numId="3">
    <w:abstractNumId w:val="2"/>
  </w:num>
  <w:num w:numId="4">
    <w:abstractNumId w:val="8"/>
  </w:num>
  <w:num w:numId="5">
    <w:abstractNumId w:val="9"/>
  </w:num>
  <w:num w:numId="6">
    <w:abstractNumId w:val="3"/>
  </w:num>
  <w:num w:numId="7">
    <w:abstractNumId w:val="4"/>
  </w:num>
  <w:num w:numId="8">
    <w:abstractNumId w:val="1"/>
  </w:num>
  <w:num w:numId="9">
    <w:abstractNumId w:val="7"/>
  </w:num>
  <w:num w:numId="10">
    <w:abstractNumId w:val="12"/>
  </w:num>
  <w:num w:numId="11">
    <w:abstractNumId w:val="10"/>
  </w:num>
  <w:num w:numId="12">
    <w:abstractNumId w:val="5"/>
  </w:num>
  <w:num w:numId="13">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60">
      <o:colormru v:ext="edit" colors="#d2d2d2,#cdcdcd,#c8c8c8"/>
    </o:shapedefaults>
    <o:shapelayout v:ext="edit">
      <o:idmap v:ext="edit" data="2"/>
    </o:shapelayout>
  </w:hdrShapeDefaults>
  <w:footnotePr>
    <w:footnote w:id="-1"/>
    <w:footnote w:id="0"/>
    <w:footnote w:id="1"/>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931C8"/>
    <w:rsid w:val="000029B4"/>
    <w:rsid w:val="0000358D"/>
    <w:rsid w:val="00014C32"/>
    <w:rsid w:val="000202A9"/>
    <w:rsid w:val="00021C8D"/>
    <w:rsid w:val="00022E82"/>
    <w:rsid w:val="00026F7E"/>
    <w:rsid w:val="00027AB5"/>
    <w:rsid w:val="0003193B"/>
    <w:rsid w:val="000331BB"/>
    <w:rsid w:val="00037E89"/>
    <w:rsid w:val="00037FE7"/>
    <w:rsid w:val="000418B9"/>
    <w:rsid w:val="00042889"/>
    <w:rsid w:val="00044AC3"/>
    <w:rsid w:val="000459AD"/>
    <w:rsid w:val="00050340"/>
    <w:rsid w:val="000564A0"/>
    <w:rsid w:val="0006155C"/>
    <w:rsid w:val="000636E7"/>
    <w:rsid w:val="000657C6"/>
    <w:rsid w:val="0006704D"/>
    <w:rsid w:val="00067775"/>
    <w:rsid w:val="000758E1"/>
    <w:rsid w:val="00080422"/>
    <w:rsid w:val="0008403E"/>
    <w:rsid w:val="00084392"/>
    <w:rsid w:val="000873BC"/>
    <w:rsid w:val="000907AB"/>
    <w:rsid w:val="00094AC5"/>
    <w:rsid w:val="00095400"/>
    <w:rsid w:val="00096DF0"/>
    <w:rsid w:val="00097A27"/>
    <w:rsid w:val="000A3D69"/>
    <w:rsid w:val="000B0066"/>
    <w:rsid w:val="000B0E52"/>
    <w:rsid w:val="000B2542"/>
    <w:rsid w:val="000B3F62"/>
    <w:rsid w:val="000D1324"/>
    <w:rsid w:val="000E0531"/>
    <w:rsid w:val="000E45A9"/>
    <w:rsid w:val="000E69D2"/>
    <w:rsid w:val="000E77E8"/>
    <w:rsid w:val="000F1CB2"/>
    <w:rsid w:val="00101D35"/>
    <w:rsid w:val="0010252A"/>
    <w:rsid w:val="00104D86"/>
    <w:rsid w:val="001073D2"/>
    <w:rsid w:val="001116D2"/>
    <w:rsid w:val="00113BF9"/>
    <w:rsid w:val="001158A2"/>
    <w:rsid w:val="00117B34"/>
    <w:rsid w:val="001209D3"/>
    <w:rsid w:val="0012263C"/>
    <w:rsid w:val="00122FFD"/>
    <w:rsid w:val="00124D23"/>
    <w:rsid w:val="00125063"/>
    <w:rsid w:val="00127023"/>
    <w:rsid w:val="00131CA5"/>
    <w:rsid w:val="00132421"/>
    <w:rsid w:val="00133101"/>
    <w:rsid w:val="00145D8D"/>
    <w:rsid w:val="0014666E"/>
    <w:rsid w:val="00160CFD"/>
    <w:rsid w:val="00163627"/>
    <w:rsid w:val="00164615"/>
    <w:rsid w:val="00165321"/>
    <w:rsid w:val="0017003D"/>
    <w:rsid w:val="00174489"/>
    <w:rsid w:val="00180C3D"/>
    <w:rsid w:val="00185A11"/>
    <w:rsid w:val="00185A54"/>
    <w:rsid w:val="00186D6C"/>
    <w:rsid w:val="001876AA"/>
    <w:rsid w:val="00187854"/>
    <w:rsid w:val="00193C09"/>
    <w:rsid w:val="001A16A4"/>
    <w:rsid w:val="001A76EA"/>
    <w:rsid w:val="001B2162"/>
    <w:rsid w:val="001B4AE6"/>
    <w:rsid w:val="001C26BF"/>
    <w:rsid w:val="001C2B87"/>
    <w:rsid w:val="001C2C31"/>
    <w:rsid w:val="001C3A9D"/>
    <w:rsid w:val="001C4839"/>
    <w:rsid w:val="001C689A"/>
    <w:rsid w:val="001D182D"/>
    <w:rsid w:val="001D4559"/>
    <w:rsid w:val="001D504A"/>
    <w:rsid w:val="001D5359"/>
    <w:rsid w:val="001D5F80"/>
    <w:rsid w:val="001E3A08"/>
    <w:rsid w:val="001E6580"/>
    <w:rsid w:val="001F7EAD"/>
    <w:rsid w:val="00203CD1"/>
    <w:rsid w:val="002047C2"/>
    <w:rsid w:val="002063CC"/>
    <w:rsid w:val="00214057"/>
    <w:rsid w:val="002174E8"/>
    <w:rsid w:val="00225DB7"/>
    <w:rsid w:val="002421D9"/>
    <w:rsid w:val="002521F6"/>
    <w:rsid w:val="00262697"/>
    <w:rsid w:val="002660BD"/>
    <w:rsid w:val="00270AD4"/>
    <w:rsid w:val="002721F1"/>
    <w:rsid w:val="002800A2"/>
    <w:rsid w:val="00280D5E"/>
    <w:rsid w:val="002810C1"/>
    <w:rsid w:val="00282A4A"/>
    <w:rsid w:val="00284B87"/>
    <w:rsid w:val="0028626C"/>
    <w:rsid w:val="0029472D"/>
    <w:rsid w:val="00294A55"/>
    <w:rsid w:val="002A0F86"/>
    <w:rsid w:val="002A1F6C"/>
    <w:rsid w:val="002A7865"/>
    <w:rsid w:val="002B566C"/>
    <w:rsid w:val="002B5F26"/>
    <w:rsid w:val="002B6BD8"/>
    <w:rsid w:val="002C7E22"/>
    <w:rsid w:val="002D2D21"/>
    <w:rsid w:val="002D5E79"/>
    <w:rsid w:val="002D6B36"/>
    <w:rsid w:val="002E1670"/>
    <w:rsid w:val="002E2E11"/>
    <w:rsid w:val="002E7955"/>
    <w:rsid w:val="002F30F2"/>
    <w:rsid w:val="002F3B4C"/>
    <w:rsid w:val="002F3DC7"/>
    <w:rsid w:val="00305575"/>
    <w:rsid w:val="00305B99"/>
    <w:rsid w:val="00314973"/>
    <w:rsid w:val="00317617"/>
    <w:rsid w:val="00325131"/>
    <w:rsid w:val="003423E0"/>
    <w:rsid w:val="0034310A"/>
    <w:rsid w:val="0034577A"/>
    <w:rsid w:val="00353FC3"/>
    <w:rsid w:val="00355C8D"/>
    <w:rsid w:val="0035719F"/>
    <w:rsid w:val="00363898"/>
    <w:rsid w:val="00367350"/>
    <w:rsid w:val="00371E6A"/>
    <w:rsid w:val="00376F70"/>
    <w:rsid w:val="00381194"/>
    <w:rsid w:val="00382C9E"/>
    <w:rsid w:val="00384495"/>
    <w:rsid w:val="00386FD0"/>
    <w:rsid w:val="00395DC6"/>
    <w:rsid w:val="003A0858"/>
    <w:rsid w:val="003A0DB9"/>
    <w:rsid w:val="003A13C3"/>
    <w:rsid w:val="003A6F3C"/>
    <w:rsid w:val="003A70F8"/>
    <w:rsid w:val="003B3593"/>
    <w:rsid w:val="003B446C"/>
    <w:rsid w:val="003B63F3"/>
    <w:rsid w:val="003C5295"/>
    <w:rsid w:val="003C6258"/>
    <w:rsid w:val="003D040A"/>
    <w:rsid w:val="003D51AE"/>
    <w:rsid w:val="003D6959"/>
    <w:rsid w:val="003E0D23"/>
    <w:rsid w:val="003E22E3"/>
    <w:rsid w:val="003E289B"/>
    <w:rsid w:val="003E5E27"/>
    <w:rsid w:val="003F5C19"/>
    <w:rsid w:val="004006D1"/>
    <w:rsid w:val="00401452"/>
    <w:rsid w:val="00403019"/>
    <w:rsid w:val="00410071"/>
    <w:rsid w:val="004118B8"/>
    <w:rsid w:val="00411E19"/>
    <w:rsid w:val="00414EF9"/>
    <w:rsid w:val="00420C12"/>
    <w:rsid w:val="0042311D"/>
    <w:rsid w:val="00435517"/>
    <w:rsid w:val="0043551C"/>
    <w:rsid w:val="00441478"/>
    <w:rsid w:val="00444956"/>
    <w:rsid w:val="00450C94"/>
    <w:rsid w:val="00452AA3"/>
    <w:rsid w:val="00452EA9"/>
    <w:rsid w:val="00462CBA"/>
    <w:rsid w:val="0046781E"/>
    <w:rsid w:val="00482344"/>
    <w:rsid w:val="00487290"/>
    <w:rsid w:val="004905FB"/>
    <w:rsid w:val="00494441"/>
    <w:rsid w:val="00495317"/>
    <w:rsid w:val="004A14A1"/>
    <w:rsid w:val="004A2F40"/>
    <w:rsid w:val="004A3F91"/>
    <w:rsid w:val="004B7DA4"/>
    <w:rsid w:val="004C197E"/>
    <w:rsid w:val="004D350B"/>
    <w:rsid w:val="004D3BAE"/>
    <w:rsid w:val="004D573B"/>
    <w:rsid w:val="004E4E47"/>
    <w:rsid w:val="004E7BAC"/>
    <w:rsid w:val="004F40D9"/>
    <w:rsid w:val="004F4B9E"/>
    <w:rsid w:val="004F4DF1"/>
    <w:rsid w:val="00503901"/>
    <w:rsid w:val="00503DAF"/>
    <w:rsid w:val="00504FBB"/>
    <w:rsid w:val="005134EA"/>
    <w:rsid w:val="005144DE"/>
    <w:rsid w:val="00514D24"/>
    <w:rsid w:val="00522BD6"/>
    <w:rsid w:val="00523FAC"/>
    <w:rsid w:val="00526690"/>
    <w:rsid w:val="0052702C"/>
    <w:rsid w:val="00530303"/>
    <w:rsid w:val="005349A5"/>
    <w:rsid w:val="00535B7A"/>
    <w:rsid w:val="00536E13"/>
    <w:rsid w:val="00541001"/>
    <w:rsid w:val="005418DF"/>
    <w:rsid w:val="005505BF"/>
    <w:rsid w:val="00555C9A"/>
    <w:rsid w:val="00560DF4"/>
    <w:rsid w:val="00565F89"/>
    <w:rsid w:val="00567CC5"/>
    <w:rsid w:val="00591EEF"/>
    <w:rsid w:val="00594385"/>
    <w:rsid w:val="005A0512"/>
    <w:rsid w:val="005B1C18"/>
    <w:rsid w:val="005B75A7"/>
    <w:rsid w:val="005C2827"/>
    <w:rsid w:val="005C4439"/>
    <w:rsid w:val="005C4EE2"/>
    <w:rsid w:val="005C50BB"/>
    <w:rsid w:val="005C6DEF"/>
    <w:rsid w:val="005C6FBE"/>
    <w:rsid w:val="005D0A7E"/>
    <w:rsid w:val="005D39E5"/>
    <w:rsid w:val="005E408D"/>
    <w:rsid w:val="005F0FC5"/>
    <w:rsid w:val="005F4B61"/>
    <w:rsid w:val="005F505C"/>
    <w:rsid w:val="005F5466"/>
    <w:rsid w:val="005F6504"/>
    <w:rsid w:val="006112C4"/>
    <w:rsid w:val="006147FA"/>
    <w:rsid w:val="00621A75"/>
    <w:rsid w:val="006227B9"/>
    <w:rsid w:val="006228A4"/>
    <w:rsid w:val="006250FB"/>
    <w:rsid w:val="006321F2"/>
    <w:rsid w:val="00634030"/>
    <w:rsid w:val="006377F6"/>
    <w:rsid w:val="00645947"/>
    <w:rsid w:val="00651542"/>
    <w:rsid w:val="006517D6"/>
    <w:rsid w:val="00670DB3"/>
    <w:rsid w:val="00673244"/>
    <w:rsid w:val="00674E20"/>
    <w:rsid w:val="00676897"/>
    <w:rsid w:val="0068181D"/>
    <w:rsid w:val="006851EC"/>
    <w:rsid w:val="006900C4"/>
    <w:rsid w:val="006900DA"/>
    <w:rsid w:val="00691BAF"/>
    <w:rsid w:val="006931C8"/>
    <w:rsid w:val="006A4E11"/>
    <w:rsid w:val="006A6D37"/>
    <w:rsid w:val="006B0A15"/>
    <w:rsid w:val="006B57EF"/>
    <w:rsid w:val="006C7B14"/>
    <w:rsid w:val="006D11AB"/>
    <w:rsid w:val="006D66C3"/>
    <w:rsid w:val="006E51CB"/>
    <w:rsid w:val="006E54B4"/>
    <w:rsid w:val="006E7F9D"/>
    <w:rsid w:val="006F05E3"/>
    <w:rsid w:val="006F0CC0"/>
    <w:rsid w:val="006F1D0F"/>
    <w:rsid w:val="006F569B"/>
    <w:rsid w:val="006F66D8"/>
    <w:rsid w:val="00702459"/>
    <w:rsid w:val="00704CC5"/>
    <w:rsid w:val="00705E6F"/>
    <w:rsid w:val="007145C2"/>
    <w:rsid w:val="007146A4"/>
    <w:rsid w:val="00714B8F"/>
    <w:rsid w:val="007237F8"/>
    <w:rsid w:val="00723CF5"/>
    <w:rsid w:val="00723DAC"/>
    <w:rsid w:val="00725AA8"/>
    <w:rsid w:val="007316E1"/>
    <w:rsid w:val="007328FF"/>
    <w:rsid w:val="00740C89"/>
    <w:rsid w:val="007448C1"/>
    <w:rsid w:val="0075002C"/>
    <w:rsid w:val="00750DDA"/>
    <w:rsid w:val="007539D0"/>
    <w:rsid w:val="0076051E"/>
    <w:rsid w:val="00763D0B"/>
    <w:rsid w:val="00770104"/>
    <w:rsid w:val="007726E2"/>
    <w:rsid w:val="007752D7"/>
    <w:rsid w:val="00775EB4"/>
    <w:rsid w:val="00784924"/>
    <w:rsid w:val="007A72E4"/>
    <w:rsid w:val="007B0EC3"/>
    <w:rsid w:val="007B3A28"/>
    <w:rsid w:val="007B5E7A"/>
    <w:rsid w:val="007B65BA"/>
    <w:rsid w:val="007C01AC"/>
    <w:rsid w:val="007C5B45"/>
    <w:rsid w:val="007C7911"/>
    <w:rsid w:val="007D0D03"/>
    <w:rsid w:val="007D1855"/>
    <w:rsid w:val="007D4353"/>
    <w:rsid w:val="007D56E1"/>
    <w:rsid w:val="007D58D2"/>
    <w:rsid w:val="007D7BED"/>
    <w:rsid w:val="007E05D3"/>
    <w:rsid w:val="007E1A10"/>
    <w:rsid w:val="007E7632"/>
    <w:rsid w:val="007F104E"/>
    <w:rsid w:val="007F1F32"/>
    <w:rsid w:val="007F3E43"/>
    <w:rsid w:val="007F5C89"/>
    <w:rsid w:val="007F5F79"/>
    <w:rsid w:val="007F634C"/>
    <w:rsid w:val="007F73C5"/>
    <w:rsid w:val="00800FA4"/>
    <w:rsid w:val="00807422"/>
    <w:rsid w:val="00815678"/>
    <w:rsid w:val="00816584"/>
    <w:rsid w:val="00827AA0"/>
    <w:rsid w:val="0083215E"/>
    <w:rsid w:val="0083287A"/>
    <w:rsid w:val="00837BEA"/>
    <w:rsid w:val="00837D73"/>
    <w:rsid w:val="008428EA"/>
    <w:rsid w:val="00842AD0"/>
    <w:rsid w:val="008446FD"/>
    <w:rsid w:val="00845E32"/>
    <w:rsid w:val="00845E52"/>
    <w:rsid w:val="008553D9"/>
    <w:rsid w:val="008610CC"/>
    <w:rsid w:val="00864077"/>
    <w:rsid w:val="00866928"/>
    <w:rsid w:val="00870DCC"/>
    <w:rsid w:val="00872FF4"/>
    <w:rsid w:val="0087796C"/>
    <w:rsid w:val="00881407"/>
    <w:rsid w:val="00884005"/>
    <w:rsid w:val="00893213"/>
    <w:rsid w:val="008A35EF"/>
    <w:rsid w:val="008A63E0"/>
    <w:rsid w:val="008B174A"/>
    <w:rsid w:val="008B466C"/>
    <w:rsid w:val="008B4833"/>
    <w:rsid w:val="008B5B3B"/>
    <w:rsid w:val="008B637E"/>
    <w:rsid w:val="008C7F6D"/>
    <w:rsid w:val="008E1786"/>
    <w:rsid w:val="008E2205"/>
    <w:rsid w:val="008E3980"/>
    <w:rsid w:val="008E3D02"/>
    <w:rsid w:val="008E7AC7"/>
    <w:rsid w:val="008F4116"/>
    <w:rsid w:val="008F42EA"/>
    <w:rsid w:val="008F6310"/>
    <w:rsid w:val="00900542"/>
    <w:rsid w:val="00901882"/>
    <w:rsid w:val="009041BE"/>
    <w:rsid w:val="00904F43"/>
    <w:rsid w:val="009051C2"/>
    <w:rsid w:val="00906B0F"/>
    <w:rsid w:val="0091040A"/>
    <w:rsid w:val="00911765"/>
    <w:rsid w:val="0092272E"/>
    <w:rsid w:val="00922FDA"/>
    <w:rsid w:val="00925B3A"/>
    <w:rsid w:val="00926E56"/>
    <w:rsid w:val="00934AF4"/>
    <w:rsid w:val="00937C3F"/>
    <w:rsid w:val="00943D6F"/>
    <w:rsid w:val="00957460"/>
    <w:rsid w:val="009668A8"/>
    <w:rsid w:val="00971068"/>
    <w:rsid w:val="00971770"/>
    <w:rsid w:val="009720C8"/>
    <w:rsid w:val="00975F6C"/>
    <w:rsid w:val="009766DD"/>
    <w:rsid w:val="00985A06"/>
    <w:rsid w:val="00986661"/>
    <w:rsid w:val="009876DB"/>
    <w:rsid w:val="00987E38"/>
    <w:rsid w:val="00994156"/>
    <w:rsid w:val="00994DFA"/>
    <w:rsid w:val="0099641B"/>
    <w:rsid w:val="009976F5"/>
    <w:rsid w:val="009A1F64"/>
    <w:rsid w:val="009A22F1"/>
    <w:rsid w:val="009A3388"/>
    <w:rsid w:val="009A7DBA"/>
    <w:rsid w:val="009B1B44"/>
    <w:rsid w:val="009B7ED4"/>
    <w:rsid w:val="009B7EFE"/>
    <w:rsid w:val="009C01E0"/>
    <w:rsid w:val="009C2791"/>
    <w:rsid w:val="009C2965"/>
    <w:rsid w:val="009C3752"/>
    <w:rsid w:val="009D5AFE"/>
    <w:rsid w:val="009D64B3"/>
    <w:rsid w:val="009D6B9C"/>
    <w:rsid w:val="009E047B"/>
    <w:rsid w:val="009E280A"/>
    <w:rsid w:val="009E3835"/>
    <w:rsid w:val="009F0080"/>
    <w:rsid w:val="009F21C8"/>
    <w:rsid w:val="009F2E05"/>
    <w:rsid w:val="009F7145"/>
    <w:rsid w:val="009F747D"/>
    <w:rsid w:val="00A13DA4"/>
    <w:rsid w:val="00A22897"/>
    <w:rsid w:val="00A352F3"/>
    <w:rsid w:val="00A4194B"/>
    <w:rsid w:val="00A421BC"/>
    <w:rsid w:val="00A44BEF"/>
    <w:rsid w:val="00A46B02"/>
    <w:rsid w:val="00A472C5"/>
    <w:rsid w:val="00A55754"/>
    <w:rsid w:val="00A56F49"/>
    <w:rsid w:val="00A603A8"/>
    <w:rsid w:val="00A637B7"/>
    <w:rsid w:val="00A65DDA"/>
    <w:rsid w:val="00A67BEF"/>
    <w:rsid w:val="00A7039A"/>
    <w:rsid w:val="00A7234A"/>
    <w:rsid w:val="00A73D74"/>
    <w:rsid w:val="00A7563A"/>
    <w:rsid w:val="00A759A9"/>
    <w:rsid w:val="00A7787F"/>
    <w:rsid w:val="00A80CF5"/>
    <w:rsid w:val="00A85DF7"/>
    <w:rsid w:val="00A90E0C"/>
    <w:rsid w:val="00A959DA"/>
    <w:rsid w:val="00A967FE"/>
    <w:rsid w:val="00AA1BEA"/>
    <w:rsid w:val="00AA66A9"/>
    <w:rsid w:val="00AC3C11"/>
    <w:rsid w:val="00AD57FE"/>
    <w:rsid w:val="00AD61E5"/>
    <w:rsid w:val="00AE2E5B"/>
    <w:rsid w:val="00AE3AE8"/>
    <w:rsid w:val="00AE6E46"/>
    <w:rsid w:val="00AF7E56"/>
    <w:rsid w:val="00B0039B"/>
    <w:rsid w:val="00B02EAC"/>
    <w:rsid w:val="00B03D24"/>
    <w:rsid w:val="00B06D6B"/>
    <w:rsid w:val="00B1261A"/>
    <w:rsid w:val="00B21C6A"/>
    <w:rsid w:val="00B21CB0"/>
    <w:rsid w:val="00B221F6"/>
    <w:rsid w:val="00B22C16"/>
    <w:rsid w:val="00B25B0A"/>
    <w:rsid w:val="00B326FD"/>
    <w:rsid w:val="00B34954"/>
    <w:rsid w:val="00B34D03"/>
    <w:rsid w:val="00B44189"/>
    <w:rsid w:val="00B525B5"/>
    <w:rsid w:val="00B53DFA"/>
    <w:rsid w:val="00B54AFA"/>
    <w:rsid w:val="00B62C3B"/>
    <w:rsid w:val="00B62D9E"/>
    <w:rsid w:val="00B71100"/>
    <w:rsid w:val="00B77C9E"/>
    <w:rsid w:val="00B827AC"/>
    <w:rsid w:val="00B82B64"/>
    <w:rsid w:val="00B82CFC"/>
    <w:rsid w:val="00B900E9"/>
    <w:rsid w:val="00B91263"/>
    <w:rsid w:val="00B92C3A"/>
    <w:rsid w:val="00BA103D"/>
    <w:rsid w:val="00BA1673"/>
    <w:rsid w:val="00BA4FFA"/>
    <w:rsid w:val="00BA7C9D"/>
    <w:rsid w:val="00BB2820"/>
    <w:rsid w:val="00BB3760"/>
    <w:rsid w:val="00BC1354"/>
    <w:rsid w:val="00BC6B21"/>
    <w:rsid w:val="00BD184E"/>
    <w:rsid w:val="00BD3E2B"/>
    <w:rsid w:val="00BD49D3"/>
    <w:rsid w:val="00BD7539"/>
    <w:rsid w:val="00BE44A9"/>
    <w:rsid w:val="00BE44FA"/>
    <w:rsid w:val="00BE4E9D"/>
    <w:rsid w:val="00BE7ECF"/>
    <w:rsid w:val="00BF1876"/>
    <w:rsid w:val="00BF2741"/>
    <w:rsid w:val="00BF2765"/>
    <w:rsid w:val="00C100E4"/>
    <w:rsid w:val="00C211D4"/>
    <w:rsid w:val="00C241DF"/>
    <w:rsid w:val="00C279C5"/>
    <w:rsid w:val="00C31FEA"/>
    <w:rsid w:val="00C329F2"/>
    <w:rsid w:val="00C32E0B"/>
    <w:rsid w:val="00C32E35"/>
    <w:rsid w:val="00C35022"/>
    <w:rsid w:val="00C40F4D"/>
    <w:rsid w:val="00C41282"/>
    <w:rsid w:val="00C419E2"/>
    <w:rsid w:val="00C53495"/>
    <w:rsid w:val="00C550D5"/>
    <w:rsid w:val="00C57E98"/>
    <w:rsid w:val="00C633BC"/>
    <w:rsid w:val="00C66ABD"/>
    <w:rsid w:val="00C70A40"/>
    <w:rsid w:val="00C70E83"/>
    <w:rsid w:val="00C777ED"/>
    <w:rsid w:val="00C82B38"/>
    <w:rsid w:val="00C9207C"/>
    <w:rsid w:val="00C97493"/>
    <w:rsid w:val="00C97752"/>
    <w:rsid w:val="00CA6559"/>
    <w:rsid w:val="00CA7C70"/>
    <w:rsid w:val="00CB30A3"/>
    <w:rsid w:val="00CC18FB"/>
    <w:rsid w:val="00CD099F"/>
    <w:rsid w:val="00CD155E"/>
    <w:rsid w:val="00CE0001"/>
    <w:rsid w:val="00CE642F"/>
    <w:rsid w:val="00CF1ACB"/>
    <w:rsid w:val="00CF39EB"/>
    <w:rsid w:val="00CF7CDA"/>
    <w:rsid w:val="00D14365"/>
    <w:rsid w:val="00D20F59"/>
    <w:rsid w:val="00D228DE"/>
    <w:rsid w:val="00D26D3F"/>
    <w:rsid w:val="00D305E2"/>
    <w:rsid w:val="00D32A6C"/>
    <w:rsid w:val="00D33C9D"/>
    <w:rsid w:val="00D4747E"/>
    <w:rsid w:val="00D504C1"/>
    <w:rsid w:val="00D50C6D"/>
    <w:rsid w:val="00D55FC5"/>
    <w:rsid w:val="00D629E1"/>
    <w:rsid w:val="00D638D6"/>
    <w:rsid w:val="00D63D77"/>
    <w:rsid w:val="00D64A8D"/>
    <w:rsid w:val="00D667FA"/>
    <w:rsid w:val="00D70F25"/>
    <w:rsid w:val="00D75AF8"/>
    <w:rsid w:val="00D8017E"/>
    <w:rsid w:val="00D80EA1"/>
    <w:rsid w:val="00D860A1"/>
    <w:rsid w:val="00D9198C"/>
    <w:rsid w:val="00D93DBB"/>
    <w:rsid w:val="00D958C2"/>
    <w:rsid w:val="00D961FD"/>
    <w:rsid w:val="00DA042C"/>
    <w:rsid w:val="00DA37D8"/>
    <w:rsid w:val="00DA623F"/>
    <w:rsid w:val="00DA6B2B"/>
    <w:rsid w:val="00DC022C"/>
    <w:rsid w:val="00DC6302"/>
    <w:rsid w:val="00DC7C8F"/>
    <w:rsid w:val="00DD1D9C"/>
    <w:rsid w:val="00DD5125"/>
    <w:rsid w:val="00DE0804"/>
    <w:rsid w:val="00DF413C"/>
    <w:rsid w:val="00E02A75"/>
    <w:rsid w:val="00E10861"/>
    <w:rsid w:val="00E11023"/>
    <w:rsid w:val="00E158F5"/>
    <w:rsid w:val="00E15B9E"/>
    <w:rsid w:val="00E1791A"/>
    <w:rsid w:val="00E303EB"/>
    <w:rsid w:val="00E308E0"/>
    <w:rsid w:val="00E37C3A"/>
    <w:rsid w:val="00E4240D"/>
    <w:rsid w:val="00E60E1A"/>
    <w:rsid w:val="00E84F7C"/>
    <w:rsid w:val="00E854D8"/>
    <w:rsid w:val="00E86794"/>
    <w:rsid w:val="00E868D0"/>
    <w:rsid w:val="00E91148"/>
    <w:rsid w:val="00E92A40"/>
    <w:rsid w:val="00E92C1B"/>
    <w:rsid w:val="00E95AC8"/>
    <w:rsid w:val="00E96E0E"/>
    <w:rsid w:val="00E9789A"/>
    <w:rsid w:val="00EA34A3"/>
    <w:rsid w:val="00EA5D0F"/>
    <w:rsid w:val="00EA6626"/>
    <w:rsid w:val="00EB34D2"/>
    <w:rsid w:val="00EB5224"/>
    <w:rsid w:val="00EC1BF2"/>
    <w:rsid w:val="00EC3E72"/>
    <w:rsid w:val="00EC3E85"/>
    <w:rsid w:val="00EC53E9"/>
    <w:rsid w:val="00ED0412"/>
    <w:rsid w:val="00ED38C3"/>
    <w:rsid w:val="00EE0D87"/>
    <w:rsid w:val="00EE2B42"/>
    <w:rsid w:val="00EE5535"/>
    <w:rsid w:val="00EE675E"/>
    <w:rsid w:val="00EF2C69"/>
    <w:rsid w:val="00F055A4"/>
    <w:rsid w:val="00F131CE"/>
    <w:rsid w:val="00F22179"/>
    <w:rsid w:val="00F23EC5"/>
    <w:rsid w:val="00F26CED"/>
    <w:rsid w:val="00F30D57"/>
    <w:rsid w:val="00F342CF"/>
    <w:rsid w:val="00F35A44"/>
    <w:rsid w:val="00F4251F"/>
    <w:rsid w:val="00F475AE"/>
    <w:rsid w:val="00F6077B"/>
    <w:rsid w:val="00F60E10"/>
    <w:rsid w:val="00F70121"/>
    <w:rsid w:val="00F75842"/>
    <w:rsid w:val="00F812E3"/>
    <w:rsid w:val="00F8219F"/>
    <w:rsid w:val="00F932A3"/>
    <w:rsid w:val="00FA0AA4"/>
    <w:rsid w:val="00FB0D6F"/>
    <w:rsid w:val="00FB2FE8"/>
    <w:rsid w:val="00FB3E09"/>
    <w:rsid w:val="00FB7C81"/>
    <w:rsid w:val="00FC0A78"/>
    <w:rsid w:val="00FC0CD5"/>
    <w:rsid w:val="00FC3D5D"/>
    <w:rsid w:val="00FC40D5"/>
    <w:rsid w:val="00FD37D0"/>
    <w:rsid w:val="00FD47A7"/>
    <w:rsid w:val="00FD5F19"/>
    <w:rsid w:val="00FE02A0"/>
    <w:rsid w:val="00FE26CD"/>
    <w:rsid w:val="00FE2ADC"/>
    <w:rsid w:val="00FE378E"/>
    <w:rsid w:val="00FE531F"/>
    <w:rsid w:val="00FE5AE7"/>
    <w:rsid w:val="00FE7164"/>
    <w:rsid w:val="00FF0759"/>
    <w:rsid w:val="00FF1FEF"/>
    <w:rsid w:val="00FF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colormru v:ext="edit" colors="#d2d2d2,#cdcdcd,#c8c8c8"/>
    </o:shapedefaults>
    <o:shapelayout v:ext="edit">
      <o:idmap v:ext="edit" data="1"/>
    </o:shapelayout>
  </w:shapeDefaults>
  <w:decimalSymbol w:val="."/>
  <w:listSeparator w:val=","/>
  <w15:chartTrackingRefBased/>
  <w15:docId w15:val="{2761D247-BDE8-44D6-A56E-CD51EF40E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CDA"/>
    <w:pPr>
      <w:ind w:left="1080"/>
    </w:pPr>
  </w:style>
  <w:style w:type="paragraph" w:styleId="Heading1">
    <w:name w:val="heading 1"/>
    <w:basedOn w:val="HeadingBase"/>
    <w:next w:val="BodyText"/>
    <w:qFormat/>
    <w:pPr>
      <w:shd w:val="pct10" w:color="auto" w:fill="auto"/>
      <w:spacing w:before="220" w:after="220" w:line="280" w:lineRule="atLeast"/>
      <w:ind w:left="0" w:firstLine="1080"/>
      <w:outlineLvl w:val="0"/>
    </w:pPr>
    <w:rPr>
      <w:b/>
      <w:spacing w:val="-10"/>
      <w:sz w:val="24"/>
    </w:rPr>
  </w:style>
  <w:style w:type="paragraph" w:styleId="Heading2">
    <w:name w:val="heading 2"/>
    <w:basedOn w:val="HeadingBase"/>
    <w:next w:val="BodyText"/>
    <w:link w:val="Heading2Char"/>
    <w:qFormat/>
    <w:pPr>
      <w:outlineLvl w:val="1"/>
    </w:pPr>
    <w:rPr>
      <w:b/>
    </w:rPr>
  </w:style>
  <w:style w:type="paragraph" w:styleId="Heading3">
    <w:name w:val="heading 3"/>
    <w:basedOn w:val="HeadingBase"/>
    <w:next w:val="BodyText"/>
    <w:qFormat/>
    <w:pPr>
      <w:outlineLvl w:val="2"/>
    </w:pPr>
  </w:style>
  <w:style w:type="paragraph" w:styleId="Heading4">
    <w:name w:val="heading 4"/>
    <w:basedOn w:val="HeadingBase"/>
    <w:next w:val="BodyText"/>
    <w:qFormat/>
    <w:pPr>
      <w:outlineLvl w:val="3"/>
    </w:pPr>
    <w:rPr>
      <w:b/>
      <w:sz w:val="18"/>
    </w:rPr>
  </w:style>
  <w:style w:type="paragraph" w:styleId="Heading5">
    <w:name w:val="heading 5"/>
    <w:basedOn w:val="HeadingBase"/>
    <w:next w:val="BodyText"/>
    <w:qFormat/>
    <w:pPr>
      <w:spacing w:before="220" w:after="220"/>
      <w:outlineLvl w:val="4"/>
    </w:pPr>
    <w:rPr>
      <w:rFonts w:ascii="Times New Roman" w:hAnsi="Times New Roman"/>
      <w:i/>
      <w:sz w:val="20"/>
    </w:rPr>
  </w:style>
  <w:style w:type="paragraph" w:styleId="Heading6">
    <w:name w:val="heading 6"/>
    <w:basedOn w:val="HeadingBase"/>
    <w:next w:val="BodyText"/>
    <w:qFormat/>
    <w:pPr>
      <w:outlineLvl w:val="5"/>
    </w:pPr>
    <w:rPr>
      <w:rFonts w:ascii="Times New Roman" w:hAnsi="Times New Roman"/>
      <w:i/>
      <w:sz w:val="20"/>
    </w:rPr>
  </w:style>
  <w:style w:type="paragraph" w:styleId="Heading7">
    <w:name w:val="heading 7"/>
    <w:basedOn w:val="HeadingBase"/>
    <w:next w:val="BodyText"/>
    <w:qFormat/>
    <w:pPr>
      <w:outlineLvl w:val="6"/>
    </w:pPr>
    <w:rPr>
      <w:rFonts w:ascii="Times New Roman" w:hAnsi="Times New Roman"/>
      <w:sz w:val="20"/>
    </w:rPr>
  </w:style>
  <w:style w:type="paragraph" w:styleId="Heading8">
    <w:name w:val="heading 8"/>
    <w:basedOn w:val="HeadingBase"/>
    <w:next w:val="BodyText"/>
    <w:qFormat/>
    <w:pPr>
      <w:outlineLvl w:val="7"/>
    </w:pPr>
    <w:rPr>
      <w:i/>
      <w:sz w:val="18"/>
    </w:rPr>
  </w:style>
  <w:style w:type="paragraph" w:styleId="Heading9">
    <w:name w:val="heading 9"/>
    <w:basedOn w:val="HeadingBase"/>
    <w:next w:val="BodyText"/>
    <w:qFormat/>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har"/>
    <w:pPr>
      <w:keepNext/>
      <w:keepLines/>
      <w:spacing w:before="140" w:line="220" w:lineRule="atLeast"/>
    </w:pPr>
    <w:rPr>
      <w:rFonts w:ascii="Arial" w:hAnsi="Arial"/>
      <w:spacing w:val="-4"/>
      <w:kern w:val="28"/>
      <w:sz w:val="22"/>
    </w:rPr>
  </w:style>
  <w:style w:type="paragraph" w:styleId="BodyText">
    <w:name w:val="Body Text"/>
    <w:basedOn w:val="Normal"/>
    <w:link w:val="BodyTextChar"/>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Picture"/>
    <w:next w:val="BodyText"/>
    <w:qFormat/>
    <w:pPr>
      <w:spacing w:before="60" w:after="220" w:line="220" w:lineRule="atLeast"/>
      <w:ind w:left="1800"/>
    </w:pPr>
    <w:rPr>
      <w:i/>
      <w:sz w:val="18"/>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ind w:left="0"/>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ind w:left="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ind w:left="0"/>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Title"/>
    <w:next w:val="BodyText"/>
    <w:link w:val="SubtitleChar"/>
    <w:qFormat/>
    <w:pPr>
      <w:spacing w:before="0" w:after="160" w:line="400" w:lineRule="atLeast"/>
    </w:pPr>
    <w:rPr>
      <w:i/>
      <w:spacing w:val="-14"/>
      <w:sz w:val="34"/>
    </w:rPr>
  </w:style>
  <w:style w:type="paragraph" w:styleId="Title">
    <w:name w:val="Title"/>
    <w:basedOn w:val="HeadingBase"/>
    <w:next w:val="Subtitle"/>
    <w:link w:val="TitleChar"/>
    <w:qFormat/>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A959DA"/>
    <w:pPr>
      <w:spacing w:after="0"/>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qFormat/>
    <w:rPr>
      <w:rFonts w:ascii="Arial" w:hAnsi="Arial"/>
      <w:b/>
      <w:spacing w:val="-4"/>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ind w:left="0"/>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sz w:val="22"/>
    </w:rPr>
  </w:style>
  <w:style w:type="character" w:styleId="Hyperlink">
    <w:name w:val="Hyperlink"/>
    <w:rPr>
      <w:color w:val="0000FF"/>
      <w:u w:val="single"/>
    </w:rPr>
  </w:style>
  <w:style w:type="paragraph" w:styleId="BalloonText">
    <w:name w:val="Balloon Text"/>
    <w:basedOn w:val="Normal"/>
    <w:semiHidden/>
    <w:rsid w:val="00BE44A9"/>
    <w:rPr>
      <w:rFonts w:ascii="Tahoma" w:hAnsi="Tahoma" w:cs="Tahoma"/>
      <w:sz w:val="16"/>
      <w:szCs w:val="16"/>
    </w:rPr>
  </w:style>
  <w:style w:type="character" w:customStyle="1" w:styleId="BodyTextChar">
    <w:name w:val="Body Text Char"/>
    <w:link w:val="BodyText"/>
    <w:rsid w:val="00495317"/>
    <w:rPr>
      <w:lang w:val="en-US" w:eastAsia="en-US" w:bidi="ar-SA"/>
    </w:rPr>
  </w:style>
  <w:style w:type="paragraph" w:styleId="ListParagraph">
    <w:name w:val="List Paragraph"/>
    <w:basedOn w:val="Normal"/>
    <w:qFormat/>
    <w:rsid w:val="00DD5125"/>
    <w:pPr>
      <w:ind w:left="720"/>
      <w:contextualSpacing/>
    </w:pPr>
    <w:rPr>
      <w:rFonts w:ascii="Cambria" w:hAnsi="Cambria"/>
      <w:sz w:val="24"/>
      <w:szCs w:val="24"/>
    </w:rPr>
  </w:style>
  <w:style w:type="character" w:customStyle="1" w:styleId="HeadingBaseChar">
    <w:name w:val="Heading Base Char"/>
    <w:link w:val="HeadingBase"/>
    <w:rsid w:val="00294A55"/>
    <w:rPr>
      <w:rFonts w:ascii="Arial" w:hAnsi="Arial"/>
      <w:spacing w:val="-4"/>
      <w:kern w:val="28"/>
      <w:sz w:val="22"/>
      <w:lang w:val="en-US" w:eastAsia="en-US" w:bidi="ar-SA"/>
    </w:rPr>
  </w:style>
  <w:style w:type="character" w:customStyle="1" w:styleId="Heading2Char">
    <w:name w:val="Heading 2 Char"/>
    <w:link w:val="Heading2"/>
    <w:rsid w:val="00294A55"/>
    <w:rPr>
      <w:rFonts w:ascii="Arial" w:hAnsi="Arial"/>
      <w:b/>
      <w:spacing w:val="-4"/>
      <w:kern w:val="28"/>
      <w:sz w:val="22"/>
      <w:lang w:val="en-US" w:eastAsia="en-US" w:bidi="ar-SA"/>
    </w:rPr>
  </w:style>
  <w:style w:type="character" w:customStyle="1" w:styleId="TitleChar">
    <w:name w:val="Title Char"/>
    <w:link w:val="Title"/>
    <w:rsid w:val="001116D2"/>
    <w:rPr>
      <w:rFonts w:ascii="Arial" w:hAnsi="Arial"/>
      <w:spacing w:val="-40"/>
      <w:kern w:val="28"/>
      <w:sz w:val="60"/>
      <w:lang w:val="en-US" w:eastAsia="en-US" w:bidi="ar-SA"/>
    </w:rPr>
  </w:style>
  <w:style w:type="character" w:customStyle="1" w:styleId="SubtitleChar">
    <w:name w:val="Subtitle Char"/>
    <w:link w:val="Subtitle"/>
    <w:rsid w:val="001116D2"/>
    <w:rPr>
      <w:rFonts w:ascii="Arial" w:hAnsi="Arial"/>
      <w:i/>
      <w:spacing w:val="-14"/>
      <w:kern w:val="28"/>
      <w:sz w:val="34"/>
      <w:lang w:val="en-US" w:eastAsia="en-US" w:bidi="ar-SA"/>
    </w:rPr>
  </w:style>
  <w:style w:type="table" w:styleId="TableGrid">
    <w:name w:val="Table Grid"/>
    <w:basedOn w:val="TableNormal"/>
    <w:rsid w:val="00101D35"/>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D26D3F"/>
    <w:pPr>
      <w:spacing w:line="250" w:lineRule="auto"/>
      <w:ind w:left="0"/>
    </w:pPr>
    <w:rPr>
      <w:rFonts w:ascii="Centaur" w:hAnsi="Centaur"/>
      <w:snapToGrid w:val="0"/>
      <w:sz w:val="22"/>
    </w:rPr>
  </w:style>
  <w:style w:type="paragraph" w:customStyle="1" w:styleId="DefaultText">
    <w:name w:val="Default Text"/>
    <w:basedOn w:val="Normal"/>
    <w:rsid w:val="00D26D3F"/>
    <w:pPr>
      <w:spacing w:after="240" w:line="250" w:lineRule="auto"/>
      <w:ind w:left="0"/>
    </w:pPr>
    <w:rPr>
      <w:rFonts w:ascii="Centaur" w:hAnsi="Centaur"/>
      <w:snapToGrid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7610">
      <w:bodyDiv w:val="1"/>
      <w:marLeft w:val="0"/>
      <w:marRight w:val="0"/>
      <w:marTop w:val="0"/>
      <w:marBottom w:val="0"/>
      <w:divBdr>
        <w:top w:val="none" w:sz="0" w:space="0" w:color="auto"/>
        <w:left w:val="none" w:sz="0" w:space="0" w:color="auto"/>
        <w:bottom w:val="none" w:sz="0" w:space="0" w:color="auto"/>
        <w:right w:val="none" w:sz="0" w:space="0" w:color="auto"/>
      </w:divBdr>
      <w:divsChild>
        <w:div w:id="1865555403">
          <w:marLeft w:val="0"/>
          <w:marRight w:val="0"/>
          <w:marTop w:val="100"/>
          <w:marBottom w:val="100"/>
          <w:divBdr>
            <w:top w:val="none" w:sz="0" w:space="0" w:color="auto"/>
            <w:left w:val="none" w:sz="0" w:space="0" w:color="auto"/>
            <w:bottom w:val="none" w:sz="0" w:space="0" w:color="auto"/>
            <w:right w:val="none" w:sz="0" w:space="0" w:color="auto"/>
          </w:divBdr>
          <w:divsChild>
            <w:div w:id="557322898">
              <w:marLeft w:val="0"/>
              <w:marRight w:val="0"/>
              <w:marTop w:val="0"/>
              <w:marBottom w:val="0"/>
              <w:divBdr>
                <w:top w:val="none" w:sz="0" w:space="0" w:color="auto"/>
                <w:left w:val="none" w:sz="0" w:space="0" w:color="auto"/>
                <w:bottom w:val="none" w:sz="0" w:space="0" w:color="auto"/>
                <w:right w:val="none" w:sz="0" w:space="0" w:color="auto"/>
              </w:divBdr>
              <w:divsChild>
                <w:div w:id="1383673693">
                  <w:marLeft w:val="-6000"/>
                  <w:marRight w:val="0"/>
                  <w:marTop w:val="0"/>
                  <w:marBottom w:val="0"/>
                  <w:divBdr>
                    <w:top w:val="none" w:sz="0" w:space="0" w:color="auto"/>
                    <w:left w:val="none" w:sz="0" w:space="0" w:color="auto"/>
                    <w:bottom w:val="none" w:sz="0" w:space="0" w:color="auto"/>
                    <w:right w:val="none" w:sz="0" w:space="0" w:color="auto"/>
                  </w:divBdr>
                  <w:divsChild>
                    <w:div w:id="514809831">
                      <w:marLeft w:val="452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8700">
      <w:bodyDiv w:val="1"/>
      <w:marLeft w:val="0"/>
      <w:marRight w:val="0"/>
      <w:marTop w:val="0"/>
      <w:marBottom w:val="0"/>
      <w:divBdr>
        <w:top w:val="none" w:sz="0" w:space="0" w:color="auto"/>
        <w:left w:val="none" w:sz="0" w:space="0" w:color="auto"/>
        <w:bottom w:val="none" w:sz="0" w:space="0" w:color="auto"/>
        <w:right w:val="none" w:sz="0" w:space="0" w:color="auto"/>
      </w:divBdr>
      <w:divsChild>
        <w:div w:id="495613400">
          <w:marLeft w:val="0"/>
          <w:marRight w:val="0"/>
          <w:marTop w:val="0"/>
          <w:marBottom w:val="0"/>
          <w:divBdr>
            <w:top w:val="none" w:sz="0" w:space="0" w:color="auto"/>
            <w:left w:val="none" w:sz="0" w:space="0" w:color="auto"/>
            <w:bottom w:val="none" w:sz="0" w:space="0" w:color="auto"/>
            <w:right w:val="none" w:sz="0" w:space="0" w:color="auto"/>
          </w:divBdr>
          <w:divsChild>
            <w:div w:id="650913832">
              <w:marLeft w:val="0"/>
              <w:marRight w:val="0"/>
              <w:marTop w:val="0"/>
              <w:marBottom w:val="0"/>
              <w:divBdr>
                <w:top w:val="none" w:sz="0" w:space="0" w:color="auto"/>
                <w:left w:val="none" w:sz="0" w:space="0" w:color="auto"/>
                <w:bottom w:val="none" w:sz="0" w:space="0" w:color="auto"/>
                <w:right w:val="none" w:sz="0" w:space="0" w:color="auto"/>
              </w:divBdr>
              <w:divsChild>
                <w:div w:id="319693220">
                  <w:marLeft w:val="0"/>
                  <w:marRight w:val="0"/>
                  <w:marTop w:val="0"/>
                  <w:marBottom w:val="0"/>
                  <w:divBdr>
                    <w:top w:val="none" w:sz="0" w:space="0" w:color="auto"/>
                    <w:left w:val="none" w:sz="0" w:space="0" w:color="auto"/>
                    <w:bottom w:val="none" w:sz="0" w:space="0" w:color="auto"/>
                    <w:right w:val="none" w:sz="0" w:space="0" w:color="auto"/>
                  </w:divBdr>
                  <w:divsChild>
                    <w:div w:id="1983926164">
                      <w:marLeft w:val="0"/>
                      <w:marRight w:val="0"/>
                      <w:marTop w:val="0"/>
                      <w:marBottom w:val="0"/>
                      <w:divBdr>
                        <w:top w:val="none" w:sz="0" w:space="0" w:color="auto"/>
                        <w:left w:val="none" w:sz="0" w:space="0" w:color="auto"/>
                        <w:bottom w:val="none" w:sz="0" w:space="0" w:color="auto"/>
                        <w:right w:val="none" w:sz="0" w:space="0" w:color="auto"/>
                      </w:divBdr>
                      <w:divsChild>
                        <w:div w:id="20598549">
                          <w:marLeft w:val="0"/>
                          <w:marRight w:val="0"/>
                          <w:marTop w:val="0"/>
                          <w:marBottom w:val="0"/>
                          <w:divBdr>
                            <w:top w:val="none" w:sz="0" w:space="0" w:color="auto"/>
                            <w:left w:val="none" w:sz="0" w:space="0" w:color="auto"/>
                            <w:bottom w:val="none" w:sz="0" w:space="0" w:color="auto"/>
                            <w:right w:val="none" w:sz="0" w:space="0" w:color="auto"/>
                          </w:divBdr>
                          <w:divsChild>
                            <w:div w:id="279382207">
                              <w:marLeft w:val="0"/>
                              <w:marRight w:val="0"/>
                              <w:marTop w:val="0"/>
                              <w:marBottom w:val="0"/>
                              <w:divBdr>
                                <w:top w:val="none" w:sz="0" w:space="0" w:color="auto"/>
                                <w:left w:val="none" w:sz="0" w:space="0" w:color="auto"/>
                                <w:bottom w:val="none" w:sz="0" w:space="0" w:color="auto"/>
                                <w:right w:val="none" w:sz="0" w:space="0" w:color="auto"/>
                              </w:divBdr>
                              <w:divsChild>
                                <w:div w:id="2009091755">
                                  <w:marLeft w:val="0"/>
                                  <w:marRight w:val="0"/>
                                  <w:marTop w:val="0"/>
                                  <w:marBottom w:val="0"/>
                                  <w:divBdr>
                                    <w:top w:val="none" w:sz="0" w:space="0" w:color="auto"/>
                                    <w:left w:val="none" w:sz="0" w:space="0" w:color="auto"/>
                                    <w:bottom w:val="none" w:sz="0" w:space="0" w:color="auto"/>
                                    <w:right w:val="none" w:sz="0" w:space="0" w:color="auto"/>
                                  </w:divBdr>
                                  <w:divsChild>
                                    <w:div w:id="263193496">
                                      <w:marLeft w:val="0"/>
                                      <w:marRight w:val="0"/>
                                      <w:marTop w:val="0"/>
                                      <w:marBottom w:val="0"/>
                                      <w:divBdr>
                                        <w:top w:val="none" w:sz="0" w:space="0" w:color="auto"/>
                                        <w:left w:val="none" w:sz="0" w:space="0" w:color="auto"/>
                                        <w:bottom w:val="none" w:sz="0" w:space="0" w:color="auto"/>
                                        <w:right w:val="none" w:sz="0" w:space="0" w:color="auto"/>
                                      </w:divBdr>
                                      <w:divsChild>
                                        <w:div w:id="18308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015905">
      <w:bodyDiv w:val="1"/>
      <w:marLeft w:val="0"/>
      <w:marRight w:val="0"/>
      <w:marTop w:val="0"/>
      <w:marBottom w:val="0"/>
      <w:divBdr>
        <w:top w:val="none" w:sz="0" w:space="0" w:color="auto"/>
        <w:left w:val="none" w:sz="0" w:space="0" w:color="auto"/>
        <w:bottom w:val="none" w:sz="0" w:space="0" w:color="auto"/>
        <w:right w:val="none" w:sz="0" w:space="0" w:color="auto"/>
      </w:divBdr>
      <w:divsChild>
        <w:div w:id="2051419013">
          <w:marLeft w:val="0"/>
          <w:marRight w:val="0"/>
          <w:marTop w:val="0"/>
          <w:marBottom w:val="0"/>
          <w:divBdr>
            <w:top w:val="none" w:sz="0" w:space="0" w:color="auto"/>
            <w:left w:val="none" w:sz="0" w:space="0" w:color="auto"/>
            <w:bottom w:val="none" w:sz="0" w:space="0" w:color="auto"/>
            <w:right w:val="none" w:sz="0" w:space="0" w:color="auto"/>
          </w:divBdr>
          <w:divsChild>
            <w:div w:id="157887696">
              <w:marLeft w:val="0"/>
              <w:marRight w:val="0"/>
              <w:marTop w:val="0"/>
              <w:marBottom w:val="0"/>
              <w:divBdr>
                <w:top w:val="none" w:sz="0" w:space="0" w:color="auto"/>
                <w:left w:val="none" w:sz="0" w:space="0" w:color="auto"/>
                <w:bottom w:val="none" w:sz="0" w:space="0" w:color="auto"/>
                <w:right w:val="none" w:sz="0" w:space="0" w:color="auto"/>
              </w:divBdr>
            </w:div>
            <w:div w:id="517623228">
              <w:marLeft w:val="0"/>
              <w:marRight w:val="0"/>
              <w:marTop w:val="0"/>
              <w:marBottom w:val="0"/>
              <w:divBdr>
                <w:top w:val="none" w:sz="0" w:space="0" w:color="auto"/>
                <w:left w:val="none" w:sz="0" w:space="0" w:color="auto"/>
                <w:bottom w:val="none" w:sz="0" w:space="0" w:color="auto"/>
                <w:right w:val="none" w:sz="0" w:space="0" w:color="auto"/>
              </w:divBdr>
            </w:div>
            <w:div w:id="740911992">
              <w:marLeft w:val="0"/>
              <w:marRight w:val="0"/>
              <w:marTop w:val="0"/>
              <w:marBottom w:val="0"/>
              <w:divBdr>
                <w:top w:val="none" w:sz="0" w:space="0" w:color="auto"/>
                <w:left w:val="none" w:sz="0" w:space="0" w:color="auto"/>
                <w:bottom w:val="none" w:sz="0" w:space="0" w:color="auto"/>
                <w:right w:val="none" w:sz="0" w:space="0" w:color="auto"/>
              </w:divBdr>
            </w:div>
            <w:div w:id="1218930609">
              <w:marLeft w:val="0"/>
              <w:marRight w:val="0"/>
              <w:marTop w:val="0"/>
              <w:marBottom w:val="0"/>
              <w:divBdr>
                <w:top w:val="none" w:sz="0" w:space="0" w:color="auto"/>
                <w:left w:val="none" w:sz="0" w:space="0" w:color="auto"/>
                <w:bottom w:val="none" w:sz="0" w:space="0" w:color="auto"/>
                <w:right w:val="none" w:sz="0" w:space="0" w:color="auto"/>
              </w:divBdr>
            </w:div>
            <w:div w:id="1235437857">
              <w:marLeft w:val="0"/>
              <w:marRight w:val="0"/>
              <w:marTop w:val="0"/>
              <w:marBottom w:val="0"/>
              <w:divBdr>
                <w:top w:val="none" w:sz="0" w:space="0" w:color="auto"/>
                <w:left w:val="none" w:sz="0" w:space="0" w:color="auto"/>
                <w:bottom w:val="none" w:sz="0" w:space="0" w:color="auto"/>
                <w:right w:val="none" w:sz="0" w:space="0" w:color="auto"/>
              </w:divBdr>
            </w:div>
            <w:div w:id="1887568601">
              <w:marLeft w:val="0"/>
              <w:marRight w:val="0"/>
              <w:marTop w:val="0"/>
              <w:marBottom w:val="0"/>
              <w:divBdr>
                <w:top w:val="none" w:sz="0" w:space="0" w:color="auto"/>
                <w:left w:val="none" w:sz="0" w:space="0" w:color="auto"/>
                <w:bottom w:val="none" w:sz="0" w:space="0" w:color="auto"/>
                <w:right w:val="none" w:sz="0" w:space="0" w:color="auto"/>
              </w:divBdr>
            </w:div>
            <w:div w:id="1973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1134">
      <w:bodyDiv w:val="1"/>
      <w:marLeft w:val="0"/>
      <w:marRight w:val="0"/>
      <w:marTop w:val="0"/>
      <w:marBottom w:val="0"/>
      <w:divBdr>
        <w:top w:val="none" w:sz="0" w:space="0" w:color="auto"/>
        <w:left w:val="none" w:sz="0" w:space="0" w:color="auto"/>
        <w:bottom w:val="none" w:sz="0" w:space="0" w:color="auto"/>
        <w:right w:val="none" w:sz="0" w:space="0" w:color="auto"/>
      </w:divBdr>
    </w:div>
    <w:div w:id="1809468568">
      <w:bodyDiv w:val="1"/>
      <w:marLeft w:val="0"/>
      <w:marRight w:val="0"/>
      <w:marTop w:val="0"/>
      <w:marBottom w:val="0"/>
      <w:divBdr>
        <w:top w:val="none" w:sz="0" w:space="0" w:color="auto"/>
        <w:left w:val="none" w:sz="0" w:space="0" w:color="auto"/>
        <w:bottom w:val="none" w:sz="0" w:space="0" w:color="auto"/>
        <w:right w:val="none" w:sz="0" w:space="0" w:color="auto"/>
      </w:divBdr>
    </w:div>
    <w:div w:id="193462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Contemporary Report.dot</Template>
  <TotalTime>195</TotalTime>
  <Pages>4</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Contemporary Report</vt:lpstr>
    </vt:vector>
  </TitlesOfParts>
  <Company/>
  <LinksUpToDate>false</LinksUpToDate>
  <CharactersWithSpaces>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Report</dc:title>
  <dc:subject/>
  <dc:creator>ruslana</dc:creator>
  <cp:keywords/>
  <dc:description/>
  <cp:lastModifiedBy>Eloise</cp:lastModifiedBy>
  <cp:revision>21</cp:revision>
  <cp:lastPrinted>2013-12-06T06:01:00Z</cp:lastPrinted>
  <dcterms:created xsi:type="dcterms:W3CDTF">2014-12-31T22:35:00Z</dcterms:created>
  <dcterms:modified xsi:type="dcterms:W3CDTF">2015-01-05T01:34:00Z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ies>
</file>